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92797" w14:textId="77777777" w:rsidR="00540BEA" w:rsidRPr="001F2787" w:rsidRDefault="00540BEA" w:rsidP="00540BEA">
      <w:pPr>
        <w:jc w:val="center"/>
        <w:rPr>
          <w:b/>
          <w:color w:val="800080"/>
          <w:szCs w:val="24"/>
        </w:rPr>
      </w:pPr>
    </w:p>
    <w:p w14:paraId="5660BB0C" w14:textId="77777777" w:rsidR="004266D5" w:rsidRPr="00563EE2" w:rsidRDefault="00540BEA" w:rsidP="00540BEA">
      <w:pPr>
        <w:jc w:val="center"/>
        <w:rPr>
          <w:b/>
          <w:color w:val="61BECD"/>
          <w:szCs w:val="24"/>
        </w:rPr>
      </w:pPr>
      <w:r w:rsidRPr="00563EE2">
        <w:rPr>
          <w:b/>
          <w:color w:val="61BECD"/>
          <w:szCs w:val="24"/>
        </w:rPr>
        <w:t>MEETING MINUTES</w:t>
      </w:r>
      <w:r w:rsidR="009E0447" w:rsidRPr="00563EE2">
        <w:rPr>
          <w:b/>
          <w:color w:val="61BECD"/>
          <w:szCs w:val="24"/>
        </w:rPr>
        <w:t xml:space="preserve"> - 1</w:t>
      </w:r>
    </w:p>
    <w:p w14:paraId="57F4AA7A" w14:textId="77777777" w:rsidR="00540BEA" w:rsidRPr="001F2787" w:rsidRDefault="00540BEA" w:rsidP="00540BE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1F2787" w14:paraId="2835F72F" w14:textId="77777777" w:rsidTr="00563EE2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603CF278" w14:textId="77777777" w:rsidR="004266D5" w:rsidRPr="001F2787" w:rsidRDefault="005A6D89" w:rsidP="00540BEA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Meeting/</w:t>
            </w:r>
            <w:r w:rsidR="004266D5" w:rsidRPr="001F2787">
              <w:rPr>
                <w:b/>
                <w:i w:val="0"/>
                <w:sz w:val="24"/>
                <w:szCs w:val="24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1D2ED1DE" w14:textId="77777777" w:rsidR="004266D5" w:rsidRPr="001F2787" w:rsidRDefault="009E0447" w:rsidP="00540BEA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ICM Group Task</w:t>
            </w:r>
          </w:p>
        </w:tc>
      </w:tr>
      <w:tr w:rsidR="004266D5" w:rsidRPr="001F2787" w14:paraId="2F899015" w14:textId="77777777" w:rsidTr="00563EE2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39588F21" w14:textId="1C31D2AA" w:rsidR="004266D5" w:rsidRPr="001F2787" w:rsidRDefault="004266D5" w:rsidP="00540BEA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Date of Meeting</w:t>
            </w:r>
            <w:r w:rsidR="00350C1F" w:rsidRPr="001F2787">
              <w:rPr>
                <w:b/>
                <w:i w:val="0"/>
                <w:sz w:val="24"/>
                <w:szCs w:val="24"/>
              </w:rPr>
              <w:t>:</w:t>
            </w:r>
            <w:r w:rsidR="00350C1F" w:rsidRPr="001F2787">
              <w:rPr>
                <w:i w:val="0"/>
                <w:sz w:val="24"/>
                <w:szCs w:val="24"/>
              </w:rPr>
              <w:t xml:space="preserve"> (</w:t>
            </w:r>
            <w:r w:rsidRPr="001F2787">
              <w:rPr>
                <w:i w:val="0"/>
                <w:sz w:val="24"/>
                <w:szCs w:val="24"/>
              </w:rPr>
              <w:t>MM/DD/YYYY)</w:t>
            </w:r>
          </w:p>
        </w:tc>
        <w:tc>
          <w:tcPr>
            <w:tcW w:w="3060" w:type="dxa"/>
          </w:tcPr>
          <w:p w14:paraId="1577C2A7" w14:textId="1726F4F3" w:rsidR="004266D5" w:rsidRPr="00436C2A" w:rsidRDefault="001F2787" w:rsidP="00540BEA">
            <w:pPr>
              <w:pStyle w:val="Heading4"/>
              <w:jc w:val="center"/>
              <w:rPr>
                <w:i w:val="0"/>
                <w:color w:val="00B050"/>
                <w:sz w:val="24"/>
                <w:szCs w:val="24"/>
              </w:rPr>
            </w:pPr>
            <w:r w:rsidRPr="00F26178">
              <w:rPr>
                <w:i w:val="0"/>
                <w:color w:val="000000" w:themeColor="text1"/>
                <w:sz w:val="24"/>
                <w:szCs w:val="24"/>
              </w:rPr>
              <w:t>0</w:t>
            </w:r>
            <w:r w:rsidR="00436C2A" w:rsidRPr="00F26178">
              <w:rPr>
                <w:i w:val="0"/>
                <w:color w:val="000000" w:themeColor="text1"/>
                <w:sz w:val="24"/>
                <w:szCs w:val="24"/>
              </w:rPr>
              <w:t>7</w:t>
            </w:r>
            <w:r w:rsidRPr="00F26178">
              <w:rPr>
                <w:i w:val="0"/>
                <w:color w:val="000000" w:themeColor="text1"/>
                <w:sz w:val="24"/>
                <w:szCs w:val="24"/>
              </w:rPr>
              <w:t>-09-2020</w:t>
            </w:r>
          </w:p>
        </w:tc>
        <w:tc>
          <w:tcPr>
            <w:tcW w:w="1800" w:type="dxa"/>
            <w:shd w:val="clear" w:color="auto" w:fill="C8E9EE"/>
          </w:tcPr>
          <w:p w14:paraId="2E733618" w14:textId="77777777" w:rsidR="004266D5" w:rsidRPr="001F2787" w:rsidRDefault="00D1263A" w:rsidP="00540BEA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Time</w:t>
            </w:r>
            <w:r w:rsidR="004266D5" w:rsidRPr="001F2787">
              <w:rPr>
                <w:b/>
                <w:i w:val="0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14:paraId="14EEFDC1" w14:textId="4195CC51" w:rsidR="004266D5" w:rsidRPr="001F2787" w:rsidRDefault="009857DD" w:rsidP="00540BEA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09</w:t>
            </w:r>
            <w:r w:rsidR="001F2787" w:rsidRPr="001F2787">
              <w:rPr>
                <w:i w:val="0"/>
                <w:sz w:val="24"/>
                <w:szCs w:val="24"/>
              </w:rPr>
              <w:t>.00 pm</w:t>
            </w:r>
          </w:p>
        </w:tc>
      </w:tr>
      <w:tr w:rsidR="004266D5" w:rsidRPr="001F2787" w14:paraId="55926F71" w14:textId="77777777" w:rsidTr="00563EE2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4B694D98" w14:textId="77777777" w:rsidR="004266D5" w:rsidRPr="001F2787" w:rsidRDefault="00C6291B" w:rsidP="00540BEA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 Facilitator</w:t>
            </w:r>
            <w:r w:rsidR="004266D5" w:rsidRPr="001F2787">
              <w:rPr>
                <w:b/>
                <w:i w:val="0"/>
                <w:sz w:val="24"/>
                <w:szCs w:val="24"/>
              </w:rPr>
              <w:t>:</w:t>
            </w:r>
          </w:p>
        </w:tc>
        <w:tc>
          <w:tcPr>
            <w:tcW w:w="3060" w:type="dxa"/>
          </w:tcPr>
          <w:p w14:paraId="21D2A380" w14:textId="575E0F75" w:rsidR="004266D5" w:rsidRPr="001F2787" w:rsidRDefault="00C27AFD" w:rsidP="00540BEA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Skype</w:t>
            </w:r>
          </w:p>
        </w:tc>
        <w:tc>
          <w:tcPr>
            <w:tcW w:w="1800" w:type="dxa"/>
            <w:shd w:val="clear" w:color="auto" w:fill="C8E9EE"/>
          </w:tcPr>
          <w:p w14:paraId="28D732D4" w14:textId="77777777" w:rsidR="004266D5" w:rsidRPr="001F2787" w:rsidRDefault="00D1263A" w:rsidP="00540BEA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14:paraId="62C5B3DF" w14:textId="3E802897" w:rsidR="004266D5" w:rsidRPr="001F2787" w:rsidRDefault="00C27AFD" w:rsidP="00540BEA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Skype Video Call</w:t>
            </w:r>
          </w:p>
        </w:tc>
      </w:tr>
    </w:tbl>
    <w:p w14:paraId="6DCA1E6F" w14:textId="77777777" w:rsidR="004266D5" w:rsidRPr="001F2787" w:rsidRDefault="004266D5" w:rsidP="00540BEA">
      <w:pPr>
        <w:jc w:val="center"/>
        <w:rPr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1F2787" w14:paraId="2891D72C" w14:textId="77777777" w:rsidTr="00563EE2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61BECD"/>
          </w:tcPr>
          <w:p w14:paraId="7DFE8719" w14:textId="1444B94A" w:rsidR="004266D5" w:rsidRPr="001F2787" w:rsidRDefault="00FE74BF" w:rsidP="00FE74BF">
            <w:pPr>
              <w:pStyle w:val="Heading3"/>
              <w:tabs>
                <w:tab w:val="center" w:pos="4932"/>
                <w:tab w:val="left" w:pos="669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4266D5" w:rsidRPr="001F2787">
              <w:rPr>
                <w:sz w:val="24"/>
                <w:szCs w:val="24"/>
              </w:rPr>
              <w:t>1. Meeting</w:t>
            </w:r>
            <w:r w:rsidR="00C6291B" w:rsidRPr="001F2787">
              <w:rPr>
                <w:sz w:val="24"/>
                <w:szCs w:val="24"/>
              </w:rPr>
              <w:t xml:space="preserve"> Objective</w:t>
            </w:r>
            <w:r>
              <w:rPr>
                <w:sz w:val="24"/>
                <w:szCs w:val="24"/>
              </w:rPr>
              <w:tab/>
            </w:r>
          </w:p>
        </w:tc>
      </w:tr>
      <w:tr w:rsidR="004266D5" w:rsidRPr="001F2787" w14:paraId="436D4A41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DF88E05" w14:textId="7BEA7CAA" w:rsidR="004266D5" w:rsidRPr="001F2787" w:rsidRDefault="00AA2D82" w:rsidP="009E0447">
            <w:pPr>
              <w:pStyle w:val="CovFormText"/>
              <w:jc w:val="center"/>
              <w:rPr>
                <w:sz w:val="24"/>
                <w:szCs w:val="24"/>
              </w:rPr>
            </w:pPr>
            <w:r w:rsidRPr="00AA2D82">
              <w:rPr>
                <w:sz w:val="24"/>
                <w:szCs w:val="24"/>
              </w:rPr>
              <w:t>Recognizing all the group members and also assign the responsibilities for the project and set up a mission to find Suitable websites for implementation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2C683F1" w14:textId="77777777" w:rsidR="004266D5" w:rsidRPr="001F2787" w:rsidRDefault="004266D5" w:rsidP="00540BEA">
      <w:pPr>
        <w:jc w:val="center"/>
        <w:rPr>
          <w:szCs w:val="24"/>
        </w:rPr>
      </w:pPr>
    </w:p>
    <w:p w14:paraId="24C096B5" w14:textId="77777777" w:rsidR="00954FCF" w:rsidRPr="001F2787" w:rsidRDefault="00954FCF" w:rsidP="00540BE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420"/>
        <w:gridCol w:w="4500"/>
      </w:tblGrid>
      <w:tr w:rsidR="0084373F" w:rsidRPr="001F2787" w14:paraId="5B481740" w14:textId="77777777" w:rsidTr="00563EE2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61BECD"/>
          </w:tcPr>
          <w:p w14:paraId="0B6275A6" w14:textId="30372C9D" w:rsidR="0084373F" w:rsidRPr="001F2787" w:rsidRDefault="00FE74BF" w:rsidP="00FE74BF">
            <w:pPr>
              <w:pStyle w:val="Heading3"/>
              <w:tabs>
                <w:tab w:val="center" w:pos="4932"/>
                <w:tab w:val="left" w:pos="621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84373F" w:rsidRPr="001F2787">
              <w:rPr>
                <w:sz w:val="24"/>
                <w:szCs w:val="24"/>
              </w:rPr>
              <w:t>2. Attendees</w:t>
            </w:r>
            <w:r>
              <w:rPr>
                <w:sz w:val="24"/>
                <w:szCs w:val="24"/>
              </w:rPr>
              <w:tab/>
            </w:r>
          </w:p>
        </w:tc>
      </w:tr>
      <w:tr w:rsidR="001E0467" w:rsidRPr="001F2787" w14:paraId="3E4B40E6" w14:textId="77777777" w:rsidTr="00563EE2">
        <w:trPr>
          <w:cantSplit/>
          <w:tblHeader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C8E9EE"/>
          </w:tcPr>
          <w:p w14:paraId="77B0EA0F" w14:textId="77777777" w:rsidR="001E0467" w:rsidRPr="001F2787" w:rsidRDefault="001E0467" w:rsidP="00540BEA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8E9EE"/>
          </w:tcPr>
          <w:p w14:paraId="59102C4C" w14:textId="77777777" w:rsidR="001E0467" w:rsidRPr="001F2787" w:rsidRDefault="001E0467" w:rsidP="00540BEA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4500" w:type="dxa"/>
            <w:tcBorders>
              <w:top w:val="nil"/>
              <w:bottom w:val="nil"/>
            </w:tcBorders>
            <w:shd w:val="clear" w:color="auto" w:fill="C8E9EE"/>
          </w:tcPr>
          <w:p w14:paraId="5C803A59" w14:textId="77777777" w:rsidR="001E0467" w:rsidRPr="001F2787" w:rsidRDefault="001E0467" w:rsidP="00540BEA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1E0467" w:rsidRPr="001F2787" w14:paraId="4E36BB59" w14:textId="77777777" w:rsidTr="00430204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585DA" w14:textId="3409BBB5" w:rsidR="001E0467" w:rsidRPr="001F2787" w:rsidRDefault="00436C2A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436C2A">
              <w:rPr>
                <w:sz w:val="24"/>
                <w:szCs w:val="24"/>
              </w:rPr>
              <w:t>001121726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CF548" w14:textId="773B3D1C" w:rsidR="001E0467" w:rsidRPr="001F2787" w:rsidRDefault="00744B77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744B77">
              <w:rPr>
                <w:sz w:val="24"/>
                <w:szCs w:val="24"/>
              </w:rPr>
              <w:t>Roll Still isn't defined.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8A9303" w14:textId="29DDF449" w:rsidR="001E0467" w:rsidRPr="001F2787" w:rsidRDefault="00436C2A" w:rsidP="00430204">
            <w:pPr>
              <w:pStyle w:val="CovForm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atiqulislamashik</w:t>
            </w:r>
            <w:r w:rsidR="00430204" w:rsidRPr="001F2787">
              <w:rPr>
                <w:sz w:val="24"/>
                <w:szCs w:val="24"/>
              </w:rPr>
              <w:t>@gmail.com</w:t>
            </w:r>
          </w:p>
        </w:tc>
      </w:tr>
      <w:tr w:rsidR="001E0467" w:rsidRPr="001F2787" w14:paraId="52553F88" w14:textId="77777777" w:rsidTr="00430204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BE1655" w14:textId="72DA151F" w:rsidR="001E0467" w:rsidRPr="001F2787" w:rsidRDefault="00430204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001121</w:t>
            </w:r>
            <w:r w:rsidR="00443D72">
              <w:rPr>
                <w:sz w:val="24"/>
                <w:szCs w:val="24"/>
              </w:rPr>
              <w:t>093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6B7BEB" w14:textId="12849EF5" w:rsidR="001E0467" w:rsidRPr="001F2787" w:rsidRDefault="00744B77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744B77">
              <w:rPr>
                <w:sz w:val="24"/>
                <w:szCs w:val="24"/>
              </w:rPr>
              <w:t>Roll Still isn't defined.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57DB352" w14:textId="5C2D71EA" w:rsidR="001E0467" w:rsidRPr="001F2787" w:rsidRDefault="00E74111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E74111">
              <w:rPr>
                <w:sz w:val="24"/>
                <w:szCs w:val="24"/>
              </w:rPr>
              <w:t>sharifahamedkhan1@gmail.com</w:t>
            </w:r>
          </w:p>
        </w:tc>
      </w:tr>
      <w:tr w:rsidR="001E0467" w:rsidRPr="001F2787" w14:paraId="11ED9B2B" w14:textId="77777777" w:rsidTr="00430204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733014" w14:textId="116C8744" w:rsidR="001E0467" w:rsidRPr="001F2787" w:rsidRDefault="00E74111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E74111">
              <w:rPr>
                <w:sz w:val="24"/>
                <w:szCs w:val="24"/>
              </w:rPr>
              <w:t>001121097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0849C7" w14:textId="500BB647" w:rsidR="001E0467" w:rsidRPr="001F2787" w:rsidRDefault="00744B77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744B77">
              <w:rPr>
                <w:sz w:val="24"/>
                <w:szCs w:val="24"/>
              </w:rPr>
              <w:t>Roll Still isn't defined.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2034151" w14:textId="4DA003B5" w:rsidR="001E0467" w:rsidRPr="00E74111" w:rsidRDefault="00E74111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E74111">
              <w:rPr>
                <w:sz w:val="24"/>
                <w:szCs w:val="24"/>
              </w:rPr>
              <w:t>choyoncc@gmail.com</w:t>
            </w:r>
          </w:p>
        </w:tc>
      </w:tr>
      <w:tr w:rsidR="001E0467" w:rsidRPr="001F2787" w14:paraId="766AB4A3" w14:textId="77777777" w:rsidTr="00430204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6672D2" w14:textId="4CCB7F1F" w:rsidR="001E0467" w:rsidRPr="001F2787" w:rsidRDefault="00443D72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>001086181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4FD6F3" w14:textId="307D3CFE" w:rsidR="001E0467" w:rsidRPr="001F2787" w:rsidRDefault="00744B77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744B77">
              <w:rPr>
                <w:sz w:val="24"/>
                <w:szCs w:val="24"/>
              </w:rPr>
              <w:t>Roll Still isn't defined.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DF6215C" w14:textId="2B359DB8" w:rsidR="001E0467" w:rsidRPr="000B6939" w:rsidRDefault="000B6939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0B6939">
              <w:rPr>
                <w:sz w:val="24"/>
                <w:szCs w:val="24"/>
              </w:rPr>
              <w:t>sh3394270@gmail.com</w:t>
            </w:r>
          </w:p>
        </w:tc>
      </w:tr>
      <w:tr w:rsidR="001E0467" w:rsidRPr="001F2787" w14:paraId="0D30A26B" w14:textId="77777777" w:rsidTr="00430204">
        <w:trPr>
          <w:cantSplit/>
        </w:trPr>
        <w:tc>
          <w:tcPr>
            <w:tcW w:w="21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6A0D8D5" w14:textId="41F622AE" w:rsidR="001E0467" w:rsidRPr="001F2787" w:rsidRDefault="00443D72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 xml:space="preserve">001120911  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3AB5AE4" w14:textId="68AD9A9B" w:rsidR="001E0467" w:rsidRPr="001F2787" w:rsidRDefault="00744B77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744B77">
              <w:rPr>
                <w:sz w:val="24"/>
                <w:szCs w:val="24"/>
              </w:rPr>
              <w:t>Roll Still isn't defined.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2FCAABE1" w14:textId="5393AB31" w:rsidR="001E0467" w:rsidRPr="001F2787" w:rsidRDefault="00140C0E" w:rsidP="00540BEA">
            <w:pPr>
              <w:pStyle w:val="CovFormText"/>
              <w:jc w:val="center"/>
              <w:rPr>
                <w:sz w:val="24"/>
                <w:szCs w:val="24"/>
              </w:rPr>
            </w:pPr>
            <w:r w:rsidRPr="00140C0E">
              <w:rPr>
                <w:sz w:val="24"/>
                <w:szCs w:val="24"/>
              </w:rPr>
              <w:t>alamfarhana73@gmail.com</w:t>
            </w:r>
          </w:p>
        </w:tc>
      </w:tr>
    </w:tbl>
    <w:p w14:paraId="1DD3A7E2" w14:textId="77777777" w:rsidR="00954FCF" w:rsidRPr="001F2787" w:rsidRDefault="00954FCF" w:rsidP="00954FCF">
      <w:pPr>
        <w:rPr>
          <w:szCs w:val="24"/>
        </w:rPr>
      </w:pPr>
    </w:p>
    <w:p w14:paraId="5BDC47BE" w14:textId="77777777" w:rsidR="00954FCF" w:rsidRPr="001F2787" w:rsidRDefault="00954FCF" w:rsidP="00540BE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74"/>
        <w:gridCol w:w="2906"/>
      </w:tblGrid>
      <w:tr w:rsidR="004266D5" w:rsidRPr="001F2787" w14:paraId="53E102C9" w14:textId="77777777" w:rsidTr="00563EE2">
        <w:trPr>
          <w:cantSplit/>
        </w:trPr>
        <w:tc>
          <w:tcPr>
            <w:tcW w:w="10080" w:type="dxa"/>
            <w:gridSpan w:val="2"/>
            <w:shd w:val="clear" w:color="auto" w:fill="61BECD"/>
          </w:tcPr>
          <w:p w14:paraId="2CB9182B" w14:textId="77777777" w:rsidR="004266D5" w:rsidRPr="001F2787" w:rsidRDefault="004266D5" w:rsidP="00540BEA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3. Meeting Agenda</w:t>
            </w:r>
          </w:p>
        </w:tc>
      </w:tr>
      <w:tr w:rsidR="00771456" w:rsidRPr="001F2787" w14:paraId="08D9AB15" w14:textId="77777777" w:rsidTr="00563EE2">
        <w:trPr>
          <w:cantSplit/>
        </w:trPr>
        <w:tc>
          <w:tcPr>
            <w:tcW w:w="7174" w:type="dxa"/>
            <w:shd w:val="clear" w:color="auto" w:fill="C8E9EE"/>
          </w:tcPr>
          <w:p w14:paraId="7A34B8B3" w14:textId="74793F8F" w:rsidR="00771456" w:rsidRPr="001F2787" w:rsidRDefault="00FE74BF" w:rsidP="00FE74BF">
            <w:pPr>
              <w:pStyle w:val="CovFormText"/>
              <w:keepNext/>
              <w:keepLines/>
              <w:tabs>
                <w:tab w:val="center" w:pos="3042"/>
                <w:tab w:val="left" w:pos="495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="00771456" w:rsidRPr="001F2787">
              <w:rPr>
                <w:b/>
                <w:sz w:val="24"/>
                <w:szCs w:val="24"/>
              </w:rPr>
              <w:t>Topic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2906" w:type="dxa"/>
            <w:shd w:val="clear" w:color="auto" w:fill="C8E9EE"/>
          </w:tcPr>
          <w:p w14:paraId="539EA981" w14:textId="472C0EEC" w:rsidR="00771456" w:rsidRPr="001F2787" w:rsidRDefault="00FE74BF" w:rsidP="00FE74BF">
            <w:pPr>
              <w:pStyle w:val="CovFormText"/>
              <w:keepNext/>
              <w:keepLines/>
              <w:tabs>
                <w:tab w:val="left" w:pos="684"/>
                <w:tab w:val="center" w:pos="178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="00771456" w:rsidRPr="001F2787">
              <w:rPr>
                <w:b/>
                <w:sz w:val="24"/>
                <w:szCs w:val="24"/>
              </w:rPr>
              <w:t>Time</w:t>
            </w:r>
          </w:p>
        </w:tc>
      </w:tr>
      <w:tr w:rsidR="00771456" w:rsidRPr="001F2787" w14:paraId="302F7D61" w14:textId="77777777" w:rsidTr="00FC3E2E">
        <w:trPr>
          <w:cantSplit/>
        </w:trPr>
        <w:tc>
          <w:tcPr>
            <w:tcW w:w="7174" w:type="dxa"/>
          </w:tcPr>
          <w:p w14:paraId="218509B7" w14:textId="340516EA" w:rsidR="00771456" w:rsidRPr="001F2787" w:rsidRDefault="006B1AD9" w:rsidP="006B1AD9">
            <w:pPr>
              <w:pStyle w:val="CovFormText"/>
              <w:keepNext/>
              <w:keepLines/>
              <w:numPr>
                <w:ilvl w:val="0"/>
                <w:numId w:val="5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9E0447" w:rsidRPr="001F2787">
              <w:rPr>
                <w:sz w:val="24"/>
                <w:szCs w:val="24"/>
              </w:rPr>
              <w:t>ntroduced</w:t>
            </w:r>
            <w:r>
              <w:rPr>
                <w:sz w:val="24"/>
                <w:szCs w:val="24"/>
              </w:rPr>
              <w:t xml:space="preserve"> </w:t>
            </w:r>
            <w:r w:rsidRPr="006B1AD9">
              <w:rPr>
                <w:sz w:val="24"/>
                <w:szCs w:val="24"/>
              </w:rPr>
              <w:t>among group members</w:t>
            </w:r>
          </w:p>
        </w:tc>
        <w:tc>
          <w:tcPr>
            <w:tcW w:w="2906" w:type="dxa"/>
          </w:tcPr>
          <w:p w14:paraId="07D27718" w14:textId="77777777" w:rsidR="00771456" w:rsidRPr="001F2787" w:rsidRDefault="00430204" w:rsidP="00540BEA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10 minutes</w:t>
            </w:r>
          </w:p>
        </w:tc>
      </w:tr>
      <w:tr w:rsidR="00771456" w:rsidRPr="001F2787" w14:paraId="7EE2E503" w14:textId="77777777" w:rsidTr="00FC3E2E">
        <w:trPr>
          <w:cantSplit/>
        </w:trPr>
        <w:tc>
          <w:tcPr>
            <w:tcW w:w="7174" w:type="dxa"/>
          </w:tcPr>
          <w:p w14:paraId="28E9CBC8" w14:textId="1852339C" w:rsidR="00771456" w:rsidRPr="001F2787" w:rsidRDefault="006F2694" w:rsidP="006B1AD9">
            <w:pPr>
              <w:pStyle w:val="CovFormText"/>
              <w:keepNext/>
              <w:keepLines/>
              <w:numPr>
                <w:ilvl w:val="0"/>
                <w:numId w:val="5"/>
              </w:numPr>
              <w:jc w:val="center"/>
              <w:rPr>
                <w:sz w:val="24"/>
                <w:szCs w:val="24"/>
              </w:rPr>
            </w:pPr>
            <w:r w:rsidRPr="006F2694">
              <w:rPr>
                <w:sz w:val="24"/>
                <w:szCs w:val="24"/>
              </w:rPr>
              <w:t>Independen</w:t>
            </w:r>
            <w:r>
              <w:rPr>
                <w:sz w:val="24"/>
                <w:szCs w:val="24"/>
              </w:rPr>
              <w:t xml:space="preserve">t </w:t>
            </w:r>
            <w:r w:rsidR="006B1AD9">
              <w:rPr>
                <w:sz w:val="24"/>
                <w:szCs w:val="24"/>
              </w:rPr>
              <w:t>R</w:t>
            </w:r>
            <w:r w:rsidR="009E0447" w:rsidRPr="001F2787">
              <w:rPr>
                <w:sz w:val="24"/>
                <w:szCs w:val="24"/>
              </w:rPr>
              <w:t>ole</w:t>
            </w:r>
            <w:r w:rsidR="00983E48">
              <w:rPr>
                <w:sz w:val="24"/>
                <w:szCs w:val="24"/>
              </w:rPr>
              <w:t xml:space="preserve"> selaction</w:t>
            </w:r>
          </w:p>
        </w:tc>
        <w:tc>
          <w:tcPr>
            <w:tcW w:w="2906" w:type="dxa"/>
          </w:tcPr>
          <w:p w14:paraId="2C3B6D75" w14:textId="6E73F112" w:rsidR="00771456" w:rsidRPr="001F2787" w:rsidRDefault="006F2694" w:rsidP="00540BEA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430204" w:rsidRPr="001F2787">
              <w:rPr>
                <w:sz w:val="24"/>
                <w:szCs w:val="24"/>
              </w:rPr>
              <w:t xml:space="preserve"> minutes</w:t>
            </w:r>
          </w:p>
        </w:tc>
      </w:tr>
      <w:tr w:rsidR="00771456" w:rsidRPr="001F2787" w14:paraId="17AB87E6" w14:textId="77777777" w:rsidTr="00FC3E2E">
        <w:trPr>
          <w:cantSplit/>
        </w:trPr>
        <w:tc>
          <w:tcPr>
            <w:tcW w:w="7174" w:type="dxa"/>
          </w:tcPr>
          <w:p w14:paraId="6178972E" w14:textId="171488D6" w:rsidR="00771456" w:rsidRPr="001F2787" w:rsidRDefault="009E0447" w:rsidP="009E0447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3. </w:t>
            </w:r>
            <w:r w:rsidR="00983E48">
              <w:rPr>
                <w:sz w:val="24"/>
                <w:szCs w:val="24"/>
              </w:rPr>
              <w:t>Choosing a</w:t>
            </w:r>
            <w:r w:rsidRPr="001F2787">
              <w:rPr>
                <w:sz w:val="24"/>
                <w:szCs w:val="24"/>
              </w:rPr>
              <w:t xml:space="preserve"> </w:t>
            </w:r>
            <w:r w:rsidR="00983E48">
              <w:rPr>
                <w:sz w:val="24"/>
                <w:szCs w:val="24"/>
              </w:rPr>
              <w:t>platform</w:t>
            </w:r>
            <w:r w:rsidRPr="001F2787">
              <w:rPr>
                <w:sz w:val="24"/>
                <w:szCs w:val="24"/>
              </w:rPr>
              <w:t xml:space="preserve"> for</w:t>
            </w:r>
            <w:r w:rsidR="00983E48">
              <w:rPr>
                <w:sz w:val="24"/>
                <w:szCs w:val="24"/>
              </w:rPr>
              <w:t xml:space="preserve"> daily communication</w:t>
            </w:r>
            <w:r w:rsidRPr="001F2787">
              <w:rPr>
                <w:sz w:val="24"/>
                <w:szCs w:val="24"/>
              </w:rPr>
              <w:t>.</w:t>
            </w:r>
          </w:p>
        </w:tc>
        <w:tc>
          <w:tcPr>
            <w:tcW w:w="2906" w:type="dxa"/>
          </w:tcPr>
          <w:p w14:paraId="6A4C998C" w14:textId="53C80DD5" w:rsidR="00771456" w:rsidRPr="001F2787" w:rsidRDefault="006F2694" w:rsidP="00540BEA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430204" w:rsidRPr="001F2787">
              <w:rPr>
                <w:sz w:val="24"/>
                <w:szCs w:val="24"/>
              </w:rPr>
              <w:t xml:space="preserve"> minutes</w:t>
            </w:r>
          </w:p>
        </w:tc>
      </w:tr>
      <w:tr w:rsidR="00771456" w:rsidRPr="001F2787" w14:paraId="6AC565CF" w14:textId="77777777" w:rsidTr="00FC3E2E">
        <w:trPr>
          <w:cantSplit/>
        </w:trPr>
        <w:tc>
          <w:tcPr>
            <w:tcW w:w="7174" w:type="dxa"/>
          </w:tcPr>
          <w:p w14:paraId="2A893595" w14:textId="7DEDE795" w:rsidR="00771456" w:rsidRPr="001F2787" w:rsidRDefault="009E0447" w:rsidP="006B1AD9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4. </w:t>
            </w:r>
            <w:r w:rsidR="006B1AD9" w:rsidRPr="006B1AD9">
              <w:rPr>
                <w:sz w:val="24"/>
                <w:szCs w:val="24"/>
              </w:rPr>
              <w:t>All team members are tasked with finding websites for group projects.</w:t>
            </w:r>
          </w:p>
        </w:tc>
        <w:tc>
          <w:tcPr>
            <w:tcW w:w="2906" w:type="dxa"/>
          </w:tcPr>
          <w:p w14:paraId="6CD9635A" w14:textId="5CE0FD13" w:rsidR="00771456" w:rsidRPr="001F2787" w:rsidRDefault="006F2694" w:rsidP="00540BEA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30204" w:rsidRPr="001F2787">
              <w:rPr>
                <w:sz w:val="24"/>
                <w:szCs w:val="24"/>
              </w:rPr>
              <w:t>0 minutes</w:t>
            </w:r>
          </w:p>
        </w:tc>
      </w:tr>
    </w:tbl>
    <w:p w14:paraId="31DFA89E" w14:textId="77777777" w:rsidR="004266D5" w:rsidRPr="001F2787" w:rsidRDefault="004266D5" w:rsidP="00540BE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600"/>
        <w:gridCol w:w="3870"/>
      </w:tblGrid>
      <w:tr w:rsidR="00527B5C" w:rsidRPr="001F2787" w14:paraId="7F6492BB" w14:textId="77777777" w:rsidTr="00563EE2">
        <w:trPr>
          <w:cantSplit/>
        </w:trPr>
        <w:tc>
          <w:tcPr>
            <w:tcW w:w="10080" w:type="dxa"/>
            <w:gridSpan w:val="3"/>
            <w:shd w:val="clear" w:color="auto" w:fill="61BECD"/>
          </w:tcPr>
          <w:p w14:paraId="6C5476F5" w14:textId="22267B96" w:rsidR="00527B5C" w:rsidRPr="001F2787" w:rsidRDefault="00B9048C" w:rsidP="00B9048C">
            <w:pPr>
              <w:pStyle w:val="Heading3"/>
              <w:tabs>
                <w:tab w:val="left" w:pos="264"/>
                <w:tab w:val="center" w:pos="49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  <w:r>
              <w:rPr>
                <w:sz w:val="24"/>
                <w:szCs w:val="24"/>
              </w:rPr>
              <w:tab/>
            </w:r>
            <w:r w:rsidR="00527B5C" w:rsidRPr="001F2787">
              <w:rPr>
                <w:sz w:val="24"/>
                <w:szCs w:val="24"/>
              </w:rPr>
              <w:t>4. Pre-work/Preparation (documents/handouts to bring, reading material, etc.)</w:t>
            </w:r>
          </w:p>
        </w:tc>
      </w:tr>
      <w:tr w:rsidR="00771456" w:rsidRPr="001F2787" w14:paraId="6CBDB916" w14:textId="77777777" w:rsidTr="00563EE2">
        <w:trPr>
          <w:cantSplit/>
          <w:trHeight w:val="341"/>
        </w:trPr>
        <w:tc>
          <w:tcPr>
            <w:tcW w:w="2610" w:type="dxa"/>
            <w:shd w:val="clear" w:color="auto" w:fill="C8E9EE"/>
          </w:tcPr>
          <w:p w14:paraId="505E0858" w14:textId="463B7C96" w:rsidR="00771456" w:rsidRPr="001F2787" w:rsidRDefault="00FE74BF" w:rsidP="00FE74BF">
            <w:pPr>
              <w:pStyle w:val="CovFormText"/>
              <w:keepNext/>
              <w:keepLines/>
              <w:tabs>
                <w:tab w:val="center" w:pos="1197"/>
                <w:tab w:val="right" w:pos="239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="00771456" w:rsidRPr="001F2787">
              <w:rPr>
                <w:b/>
                <w:sz w:val="24"/>
                <w:szCs w:val="24"/>
              </w:rPr>
              <w:t>Discussion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C8E9EE"/>
          </w:tcPr>
          <w:p w14:paraId="4272EDE9" w14:textId="13D4E34D" w:rsidR="00771456" w:rsidRPr="001F2787" w:rsidRDefault="00B9048C" w:rsidP="00B9048C">
            <w:pPr>
              <w:pStyle w:val="CovFormText"/>
              <w:keepNext/>
              <w:keepLines/>
              <w:tabs>
                <w:tab w:val="left" w:pos="540"/>
                <w:tab w:val="center" w:pos="169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="00430204" w:rsidRPr="001F2787">
              <w:rPr>
                <w:b/>
                <w:sz w:val="24"/>
                <w:szCs w:val="24"/>
              </w:rPr>
              <w:t>Deci</w:t>
            </w:r>
            <w:r w:rsidR="00771456" w:rsidRPr="001F2787">
              <w:rPr>
                <w:b/>
                <w:sz w:val="24"/>
                <w:szCs w:val="24"/>
              </w:rPr>
              <w:t>sion</w:t>
            </w:r>
          </w:p>
        </w:tc>
        <w:tc>
          <w:tcPr>
            <w:tcW w:w="3870" w:type="dxa"/>
            <w:tcBorders>
              <w:left w:val="single" w:sz="4" w:space="0" w:color="auto"/>
            </w:tcBorders>
            <w:shd w:val="clear" w:color="auto" w:fill="C8E9EE"/>
          </w:tcPr>
          <w:p w14:paraId="4E1DEA98" w14:textId="46B23A5A" w:rsidR="00771456" w:rsidRPr="001F2787" w:rsidRDefault="00B9048C" w:rsidP="00B9048C">
            <w:pPr>
              <w:pStyle w:val="CovFormText"/>
              <w:keepNext/>
              <w:keepLines/>
              <w:tabs>
                <w:tab w:val="left" w:pos="408"/>
                <w:tab w:val="center" w:pos="182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="00771456" w:rsidRPr="001F2787">
              <w:rPr>
                <w:b/>
                <w:sz w:val="24"/>
                <w:szCs w:val="24"/>
              </w:rPr>
              <w:t>Action To Taken</w:t>
            </w:r>
          </w:p>
        </w:tc>
      </w:tr>
      <w:tr w:rsidR="00771456" w:rsidRPr="001F2787" w14:paraId="21D8CD6E" w14:textId="77777777" w:rsidTr="00954FC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726219" w14:textId="7BAB6C9C" w:rsidR="00771456" w:rsidRPr="001F2787" w:rsidRDefault="009E0447" w:rsidP="00B1183D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1</w:t>
            </w:r>
            <w:r w:rsidR="00061BD6" w:rsidRPr="001F2787">
              <w:rPr>
                <w:sz w:val="24"/>
                <w:szCs w:val="24"/>
              </w:rPr>
              <w:t>.</w:t>
            </w:r>
            <w:r w:rsidRPr="001F2787">
              <w:rPr>
                <w:sz w:val="24"/>
                <w:szCs w:val="24"/>
              </w:rPr>
              <w:t xml:space="preserve"> </w:t>
            </w:r>
            <w:r w:rsidR="00B1183D" w:rsidRPr="00B1183D">
              <w:rPr>
                <w:sz w:val="24"/>
                <w:szCs w:val="24"/>
              </w:rPr>
              <w:t>Group members will</w:t>
            </w:r>
            <w:r w:rsidR="00B1183D">
              <w:rPr>
                <w:sz w:val="24"/>
                <w:szCs w:val="24"/>
              </w:rPr>
              <w:t xml:space="preserve"> </w:t>
            </w:r>
            <w:r w:rsidR="00B1183D" w:rsidRPr="00B1183D">
              <w:rPr>
                <w:sz w:val="24"/>
                <w:szCs w:val="24"/>
              </w:rPr>
              <w:t>introduce themselves.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02A4281" w14:textId="38440B43" w:rsidR="00771456" w:rsidRPr="001F2787" w:rsidRDefault="00BD5139" w:rsidP="00954FCF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BD5139">
              <w:rPr>
                <w:sz w:val="24"/>
                <w:szCs w:val="24"/>
              </w:rPr>
              <w:t>All group members got to know each other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0463E83" w14:textId="1CB59A69" w:rsidR="00771456" w:rsidRPr="001F2787" w:rsidRDefault="00BD5139" w:rsidP="00954FCF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BD5139">
              <w:rPr>
                <w:sz w:val="24"/>
                <w:szCs w:val="24"/>
              </w:rPr>
              <w:t>At the beginning of the meeting, an introductory session was held among all the team members</w:t>
            </w:r>
            <w:r>
              <w:rPr>
                <w:sz w:val="24"/>
                <w:szCs w:val="24"/>
              </w:rPr>
              <w:t>.</w:t>
            </w:r>
          </w:p>
        </w:tc>
      </w:tr>
      <w:tr w:rsidR="00771456" w:rsidRPr="001F2787" w14:paraId="03994C6E" w14:textId="77777777" w:rsidTr="00954FC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4DC464" w14:textId="0D1E4637" w:rsidR="00771456" w:rsidRPr="001F2787" w:rsidRDefault="00061BD6" w:rsidP="007801C8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2. </w:t>
            </w:r>
            <w:r w:rsidR="007801C8" w:rsidRPr="007801C8">
              <w:rPr>
                <w:sz w:val="24"/>
                <w:szCs w:val="24"/>
              </w:rPr>
              <w:t>The role was assigned to the group members for the project</w:t>
            </w:r>
            <w:r w:rsidR="004F2060">
              <w:rPr>
                <w:sz w:val="24"/>
                <w:szCs w:val="24"/>
              </w:rPr>
              <w:t>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2BB98B9" w14:textId="77777777" w:rsidR="003D297B" w:rsidRPr="003D297B" w:rsidRDefault="003D297B" w:rsidP="003D297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3D297B">
              <w:rPr>
                <w:sz w:val="24"/>
                <w:szCs w:val="24"/>
              </w:rPr>
              <w:t xml:space="preserve">ID 001121726 will assigned for Scrum Master of the team. </w:t>
            </w:r>
          </w:p>
          <w:p w14:paraId="31DEDBD5" w14:textId="77777777" w:rsidR="003D297B" w:rsidRPr="003D297B" w:rsidRDefault="003D297B" w:rsidP="003D297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3D297B">
              <w:rPr>
                <w:sz w:val="24"/>
                <w:szCs w:val="24"/>
              </w:rPr>
              <w:t xml:space="preserve">001121093 will assigne for the Development process. </w:t>
            </w:r>
          </w:p>
          <w:p w14:paraId="4DA44010" w14:textId="77777777" w:rsidR="003D297B" w:rsidRPr="003D297B" w:rsidRDefault="003D297B" w:rsidP="003D297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3D297B">
              <w:rPr>
                <w:sz w:val="24"/>
                <w:szCs w:val="24"/>
              </w:rPr>
              <w:t>001120872 will assigne as an Analyst of the team.</w:t>
            </w:r>
          </w:p>
          <w:p w14:paraId="313A7CCE" w14:textId="77777777" w:rsidR="003D297B" w:rsidRPr="003D297B" w:rsidRDefault="003D297B" w:rsidP="003D297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3D297B">
              <w:rPr>
                <w:sz w:val="24"/>
                <w:szCs w:val="24"/>
              </w:rPr>
              <w:t>001086181 will assigne as a Tester for the team.</w:t>
            </w:r>
          </w:p>
          <w:p w14:paraId="6373E081" w14:textId="2BD2C041" w:rsidR="00771456" w:rsidRPr="001F2787" w:rsidRDefault="003D297B" w:rsidP="003D297B">
            <w:pPr>
              <w:pStyle w:val="CovFormText"/>
              <w:keepNext/>
              <w:keepLines/>
              <w:jc w:val="both"/>
              <w:rPr>
                <w:b/>
                <w:sz w:val="24"/>
                <w:szCs w:val="24"/>
              </w:rPr>
            </w:pPr>
            <w:r w:rsidRPr="003D297B">
              <w:rPr>
                <w:sz w:val="24"/>
                <w:szCs w:val="24"/>
              </w:rPr>
              <w:t>001120911 will assigne for  the designing process.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F78AD32" w14:textId="393CB614" w:rsidR="00771456" w:rsidRPr="004C1AAB" w:rsidRDefault="004C1AAB" w:rsidP="004C1AA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 w:rsidRPr="004C1AAB">
              <w:rPr>
                <w:color w:val="000000" w:themeColor="text1"/>
                <w:sz w:val="24"/>
                <w:szCs w:val="24"/>
              </w:rPr>
              <w:t>The related issues will be addressed once the role has been decided among all the members of the group.</w:t>
            </w:r>
          </w:p>
        </w:tc>
      </w:tr>
      <w:tr w:rsidR="00771456" w:rsidRPr="001F2787" w14:paraId="68FCF0D8" w14:textId="77777777" w:rsidTr="00954FC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15D5C7" w14:textId="2E834F03" w:rsidR="00771456" w:rsidRPr="001F2787" w:rsidRDefault="00954FCF" w:rsidP="00D676C1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3. </w:t>
            </w:r>
            <w:r w:rsidR="00D37C08">
              <w:rPr>
                <w:sz w:val="24"/>
                <w:szCs w:val="24"/>
              </w:rPr>
              <w:t>Need a common platform for farther communication that’s why Choosing a</w:t>
            </w:r>
            <w:r w:rsidR="00D37C08" w:rsidRPr="001F2787">
              <w:rPr>
                <w:sz w:val="24"/>
                <w:szCs w:val="24"/>
              </w:rPr>
              <w:t xml:space="preserve"> </w:t>
            </w:r>
            <w:r w:rsidR="00D37C08">
              <w:rPr>
                <w:sz w:val="24"/>
                <w:szCs w:val="24"/>
              </w:rPr>
              <w:t>platform</w:t>
            </w:r>
            <w:r w:rsidR="00D37C08" w:rsidRPr="001F2787">
              <w:rPr>
                <w:sz w:val="24"/>
                <w:szCs w:val="24"/>
              </w:rPr>
              <w:t xml:space="preserve"> for</w:t>
            </w:r>
            <w:r w:rsidR="00D37C08">
              <w:rPr>
                <w:sz w:val="24"/>
                <w:szCs w:val="24"/>
              </w:rPr>
              <w:t xml:space="preserve"> daily communication</w:t>
            </w:r>
            <w:r w:rsidR="00D37C08" w:rsidRPr="001F2787">
              <w:rPr>
                <w:sz w:val="24"/>
                <w:szCs w:val="24"/>
              </w:rPr>
              <w:t>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FB70782" w14:textId="1DABD9F0" w:rsidR="00771456" w:rsidRPr="001F2787" w:rsidRDefault="002B2480" w:rsidP="00954FCF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2B2480">
              <w:rPr>
                <w:sz w:val="24"/>
                <w:szCs w:val="24"/>
              </w:rPr>
              <w:t>Due to current situation directly meet is not possible with the team members; Google Meet is chosen as a common platform for the scheduled meeting.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BA80CB9" w14:textId="4C2B97D2" w:rsidR="00771456" w:rsidRPr="001F2787" w:rsidRDefault="00D37C08" w:rsidP="00954FCF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D37C08">
              <w:rPr>
                <w:sz w:val="24"/>
                <w:szCs w:val="24"/>
              </w:rPr>
              <w:t>For the current predicament, it is not possible to meet directly, so We decide to use a common online base platform to facilitate distance communication.</w:t>
            </w:r>
          </w:p>
        </w:tc>
      </w:tr>
      <w:tr w:rsidR="00771456" w:rsidRPr="001F2787" w14:paraId="41957C5A" w14:textId="77777777" w:rsidTr="00954FC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AB06DED" w14:textId="71292958" w:rsidR="00771456" w:rsidRPr="001F2787" w:rsidRDefault="00954FCF" w:rsidP="00D676C1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4. </w:t>
            </w:r>
            <w:r w:rsidR="004B76FF" w:rsidRPr="004B76FF">
              <w:rPr>
                <w:sz w:val="24"/>
                <w:szCs w:val="24"/>
              </w:rPr>
              <w:t>The task was given to All group members by searching for web sites with the features required.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6D7606AB" w14:textId="225DFE2F" w:rsidR="00771456" w:rsidRPr="001F2787" w:rsidRDefault="007411DF" w:rsidP="00954FCF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7411DF">
              <w:rPr>
                <w:sz w:val="24"/>
                <w:szCs w:val="24"/>
              </w:rPr>
              <w:t>Group members are given the task of searching for at least three web sites with the features in Requirement.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63EACBB3" w14:textId="26A3B72B" w:rsidR="00771456" w:rsidRPr="001F2787" w:rsidRDefault="007411DF" w:rsidP="00954FCF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7411DF">
              <w:rPr>
                <w:sz w:val="24"/>
                <w:szCs w:val="24"/>
              </w:rPr>
              <w:t>The members of the group discussed the features in Requirements and started searching for three suitable web sites for the ultimate selection</w:t>
            </w:r>
            <w:r w:rsidR="00F01823">
              <w:rPr>
                <w:sz w:val="24"/>
                <w:szCs w:val="24"/>
              </w:rPr>
              <w:t>.</w:t>
            </w:r>
          </w:p>
        </w:tc>
      </w:tr>
    </w:tbl>
    <w:p w14:paraId="1ED058DF" w14:textId="77777777" w:rsidR="004D42BB" w:rsidRPr="001F2787" w:rsidRDefault="004D42BB" w:rsidP="00540BE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40"/>
        <w:gridCol w:w="1890"/>
        <w:gridCol w:w="900"/>
        <w:gridCol w:w="1440"/>
        <w:gridCol w:w="1350"/>
        <w:gridCol w:w="2520"/>
      </w:tblGrid>
      <w:tr w:rsidR="00771456" w:rsidRPr="001F2787" w14:paraId="7FECB38B" w14:textId="77777777" w:rsidTr="00563EE2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1BECD"/>
          </w:tcPr>
          <w:p w14:paraId="39EE2420" w14:textId="77777777" w:rsidR="00771456" w:rsidRPr="001F2787" w:rsidRDefault="00771456" w:rsidP="00771456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5. Next Meeting </w:t>
            </w:r>
          </w:p>
        </w:tc>
      </w:tr>
      <w:tr w:rsidR="00771456" w:rsidRPr="001F2787" w14:paraId="4EA70326" w14:textId="77777777" w:rsidTr="00563EE2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36B0C61F" w14:textId="77777777" w:rsidR="00771456" w:rsidRPr="001F2787" w:rsidRDefault="00771456" w:rsidP="00D70ECF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 xml:space="preserve">Date:  </w:t>
            </w:r>
            <w:r w:rsidRPr="001F2787">
              <w:rPr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D5905" w14:textId="5285ACAA" w:rsidR="00771456" w:rsidRPr="001F2787" w:rsidRDefault="009F7A00" w:rsidP="00D70ECF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857D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-09-2020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333CF2C7" w14:textId="77777777" w:rsidR="00771456" w:rsidRPr="001F2787" w:rsidRDefault="00771456" w:rsidP="00D70ECF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Time: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A8D97" w14:textId="557F9EA5" w:rsidR="00771456" w:rsidRPr="001F2787" w:rsidRDefault="009857DD" w:rsidP="00D70ECF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F7A00">
              <w:rPr>
                <w:sz w:val="24"/>
                <w:szCs w:val="24"/>
              </w:rPr>
              <w:t>.00 PM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1556B6C5" w14:textId="77777777" w:rsidR="00771456" w:rsidRPr="001F2787" w:rsidRDefault="00771456" w:rsidP="00D70ECF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E6009" w14:textId="77777777" w:rsidR="00771456" w:rsidRPr="001F2787" w:rsidRDefault="009F7A00" w:rsidP="00D70ECF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Meet</w:t>
            </w:r>
          </w:p>
        </w:tc>
      </w:tr>
      <w:tr w:rsidR="00771456" w:rsidRPr="001F2787" w14:paraId="37F3BFF5" w14:textId="77777777" w:rsidTr="00563EE2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7830A663" w14:textId="77777777" w:rsidR="00771456" w:rsidRPr="001F2787" w:rsidRDefault="00771456" w:rsidP="00D70ECF">
            <w:pPr>
              <w:pStyle w:val="Header"/>
              <w:keepNext/>
              <w:keepLines/>
              <w:spacing w:before="60" w:after="60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Objective:</w:t>
            </w:r>
          </w:p>
        </w:tc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6C1F25" w14:textId="5555F583" w:rsidR="00771456" w:rsidRPr="001F2787" w:rsidRDefault="009857DD" w:rsidP="009857DD">
            <w:pPr>
              <w:pStyle w:val="Header"/>
              <w:keepNext/>
              <w:keepLines/>
              <w:spacing w:before="60" w:after="60"/>
              <w:rPr>
                <w:b w:val="0"/>
                <w:sz w:val="24"/>
                <w:szCs w:val="24"/>
              </w:rPr>
            </w:pPr>
            <w:r w:rsidRPr="009857DD">
              <w:rPr>
                <w:b w:val="0"/>
                <w:sz w:val="24"/>
                <w:szCs w:val="24"/>
              </w:rPr>
              <w:t>The selected sites of all the team members will be visited and one of them will be selected. As well as the name of the team will be determined.</w:t>
            </w:r>
          </w:p>
        </w:tc>
      </w:tr>
    </w:tbl>
    <w:p w14:paraId="1D17FB0A" w14:textId="77777777" w:rsidR="00771456" w:rsidRPr="001F2787" w:rsidRDefault="00771456" w:rsidP="00771456">
      <w:pPr>
        <w:pStyle w:val="Footer"/>
        <w:tabs>
          <w:tab w:val="clear" w:pos="4320"/>
          <w:tab w:val="clear" w:pos="8640"/>
        </w:tabs>
        <w:jc w:val="center"/>
        <w:rPr>
          <w:szCs w:val="24"/>
        </w:rPr>
      </w:pPr>
    </w:p>
    <w:p w14:paraId="3C066ABA" w14:textId="77777777" w:rsidR="009E0447" w:rsidRPr="001F2787" w:rsidRDefault="00771456" w:rsidP="00954FCF">
      <w:pPr>
        <w:rPr>
          <w:szCs w:val="24"/>
        </w:rPr>
      </w:pPr>
      <w:r w:rsidRPr="001F2787">
        <w:rPr>
          <w:szCs w:val="24"/>
        </w:rPr>
        <w:t xml:space="preserve"> </w:t>
      </w:r>
    </w:p>
    <w:p w14:paraId="5D392EF8" w14:textId="77777777" w:rsidR="004266D5" w:rsidRPr="001F2787" w:rsidRDefault="009E0447" w:rsidP="00954FCF">
      <w:pPr>
        <w:pStyle w:val="NoSpacing"/>
        <w:rPr>
          <w:szCs w:val="24"/>
        </w:rPr>
      </w:pPr>
      <w:r w:rsidRPr="001F2787">
        <w:rPr>
          <w:szCs w:val="24"/>
        </w:rPr>
        <w:br w:type="page"/>
      </w:r>
    </w:p>
    <w:p w14:paraId="75CBD248" w14:textId="77777777" w:rsidR="009E0447" w:rsidRPr="001F2787" w:rsidRDefault="009E0447" w:rsidP="009E0447">
      <w:pPr>
        <w:jc w:val="center"/>
        <w:rPr>
          <w:b/>
          <w:color w:val="800080"/>
          <w:szCs w:val="24"/>
        </w:rPr>
      </w:pPr>
    </w:p>
    <w:p w14:paraId="274F0D78" w14:textId="77777777" w:rsidR="009E0447" w:rsidRPr="00563EE2" w:rsidRDefault="009E0447" w:rsidP="009E0447">
      <w:pPr>
        <w:jc w:val="center"/>
        <w:rPr>
          <w:b/>
          <w:color w:val="61BECD"/>
          <w:szCs w:val="24"/>
        </w:rPr>
      </w:pPr>
      <w:r w:rsidRPr="00563EE2">
        <w:rPr>
          <w:b/>
          <w:color w:val="61BECD"/>
          <w:szCs w:val="24"/>
        </w:rPr>
        <w:t>MEETING MINUTES - 2</w:t>
      </w:r>
      <w:r w:rsidR="00061BD6" w:rsidRPr="00563EE2">
        <w:rPr>
          <w:b/>
          <w:color w:val="61BECD"/>
          <w:szCs w:val="24"/>
        </w:rPr>
        <w:t>.</w:t>
      </w:r>
    </w:p>
    <w:p w14:paraId="1EC46B12" w14:textId="77777777" w:rsidR="00496D83" w:rsidRPr="001F2787" w:rsidRDefault="00496D83" w:rsidP="00496D83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96D83" w:rsidRPr="001F2787" w14:paraId="0413DC24" w14:textId="77777777" w:rsidTr="00563EE2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704C4709" w14:textId="77777777" w:rsidR="00496D83" w:rsidRPr="001F2787" w:rsidRDefault="00496D83" w:rsidP="00A007D7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14:paraId="394E18A2" w14:textId="77777777" w:rsidR="00496D83" w:rsidRPr="001F2787" w:rsidRDefault="00496D83" w:rsidP="00A007D7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ICM Group Task</w:t>
            </w:r>
          </w:p>
        </w:tc>
      </w:tr>
      <w:tr w:rsidR="009F7A00" w:rsidRPr="001F2787" w14:paraId="728B9290" w14:textId="77777777" w:rsidTr="00563EE2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08F10A07" w14:textId="0C6B75DE" w:rsidR="009F7A00" w:rsidRPr="001F2787" w:rsidRDefault="009F7A00" w:rsidP="009F7A00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Date of Meeting</w:t>
            </w:r>
            <w:r w:rsidR="00AE3E63" w:rsidRPr="001F2787">
              <w:rPr>
                <w:b/>
                <w:i w:val="0"/>
                <w:sz w:val="24"/>
                <w:szCs w:val="24"/>
              </w:rPr>
              <w:t>:</w:t>
            </w:r>
            <w:r w:rsidR="00AE3E63" w:rsidRPr="001F2787">
              <w:rPr>
                <w:i w:val="0"/>
                <w:sz w:val="24"/>
                <w:szCs w:val="24"/>
              </w:rPr>
              <w:t xml:space="preserve"> (</w:t>
            </w:r>
            <w:r w:rsidRPr="001F2787">
              <w:rPr>
                <w:i w:val="0"/>
                <w:sz w:val="24"/>
                <w:szCs w:val="24"/>
              </w:rPr>
              <w:t>MM/DD/YYYY)</w:t>
            </w:r>
          </w:p>
        </w:tc>
        <w:tc>
          <w:tcPr>
            <w:tcW w:w="3060" w:type="dxa"/>
          </w:tcPr>
          <w:p w14:paraId="221A63D2" w14:textId="30067B95" w:rsidR="009F7A00" w:rsidRPr="001F2787" w:rsidRDefault="009F7A00" w:rsidP="009F7A00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2617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-09-2020</w:t>
            </w:r>
          </w:p>
        </w:tc>
        <w:tc>
          <w:tcPr>
            <w:tcW w:w="1800" w:type="dxa"/>
            <w:shd w:val="clear" w:color="auto" w:fill="C8E9EE"/>
          </w:tcPr>
          <w:p w14:paraId="69742862" w14:textId="77777777" w:rsidR="009F7A00" w:rsidRPr="001F2787" w:rsidRDefault="009F7A00" w:rsidP="009F7A00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14:paraId="283E212D" w14:textId="08C3FDFF" w:rsidR="009F7A00" w:rsidRPr="001F2787" w:rsidRDefault="00F26178" w:rsidP="009F7A00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F7A00">
              <w:rPr>
                <w:sz w:val="24"/>
                <w:szCs w:val="24"/>
              </w:rPr>
              <w:t>.00 PM</w:t>
            </w:r>
          </w:p>
        </w:tc>
      </w:tr>
      <w:tr w:rsidR="009F7A00" w:rsidRPr="001F2787" w14:paraId="0C5EC6AF" w14:textId="77777777" w:rsidTr="00563EE2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6F8288A2" w14:textId="77777777" w:rsidR="009F7A00" w:rsidRPr="001F2787" w:rsidRDefault="009F7A00" w:rsidP="009F7A00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14:paraId="7DC0A576" w14:textId="77777777" w:rsidR="009F7A00" w:rsidRPr="001F2787" w:rsidRDefault="009F7A00" w:rsidP="009F7A00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</w:t>
            </w:r>
          </w:p>
        </w:tc>
        <w:tc>
          <w:tcPr>
            <w:tcW w:w="1800" w:type="dxa"/>
            <w:shd w:val="clear" w:color="auto" w:fill="C8E9EE"/>
          </w:tcPr>
          <w:p w14:paraId="62988E62" w14:textId="77777777" w:rsidR="009F7A00" w:rsidRPr="001F2787" w:rsidRDefault="009F7A00" w:rsidP="009F7A00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14:paraId="119B42CF" w14:textId="77777777" w:rsidR="009F7A00" w:rsidRPr="001F2787" w:rsidRDefault="009F7A00" w:rsidP="009F7A00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2AF8E5FE" w14:textId="77777777" w:rsidR="00496D83" w:rsidRPr="001F2787" w:rsidRDefault="00496D83" w:rsidP="00496D83">
      <w:pPr>
        <w:jc w:val="center"/>
        <w:rPr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96D83" w:rsidRPr="001F2787" w14:paraId="60CC871E" w14:textId="77777777" w:rsidTr="00563EE2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61BECD"/>
          </w:tcPr>
          <w:p w14:paraId="299C0084" w14:textId="4EBE3834" w:rsidR="00496D83" w:rsidRPr="001F2787" w:rsidRDefault="0063055E" w:rsidP="00A007D7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96D83" w:rsidRPr="001F2787">
              <w:rPr>
                <w:sz w:val="24"/>
                <w:szCs w:val="24"/>
              </w:rPr>
              <w:t>. Meeting Objective</w:t>
            </w:r>
          </w:p>
        </w:tc>
      </w:tr>
      <w:tr w:rsidR="00496D83" w:rsidRPr="001F2787" w14:paraId="3D7C332F" w14:textId="77777777" w:rsidTr="00A007D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1686876" w14:textId="0E37B5CD" w:rsidR="00496D83" w:rsidRPr="001F2787" w:rsidRDefault="0063055E" w:rsidP="00A007D7">
            <w:pPr>
              <w:pStyle w:val="CovFormText"/>
              <w:jc w:val="center"/>
              <w:rPr>
                <w:sz w:val="24"/>
                <w:szCs w:val="24"/>
              </w:rPr>
            </w:pPr>
            <w:r w:rsidRPr="0063055E">
              <w:rPr>
                <w:sz w:val="24"/>
                <w:szCs w:val="24"/>
              </w:rPr>
              <w:t>Team members have to show their selected sites and discuss with other members to select the appropriate one. As well as the name of the team needs to be determined.</w:t>
            </w:r>
          </w:p>
        </w:tc>
      </w:tr>
    </w:tbl>
    <w:p w14:paraId="60C47461" w14:textId="77777777" w:rsidR="00496D83" w:rsidRPr="001F2787" w:rsidRDefault="00496D83" w:rsidP="00496D83">
      <w:pPr>
        <w:jc w:val="center"/>
        <w:rPr>
          <w:szCs w:val="24"/>
        </w:rPr>
      </w:pPr>
    </w:p>
    <w:p w14:paraId="6BB19310" w14:textId="77777777" w:rsidR="00496D83" w:rsidRPr="001F2787" w:rsidRDefault="00496D83" w:rsidP="00496D83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420"/>
        <w:gridCol w:w="4500"/>
      </w:tblGrid>
      <w:tr w:rsidR="00496D83" w:rsidRPr="001F2787" w14:paraId="0CDF8E3D" w14:textId="77777777" w:rsidTr="00563EE2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61BECD"/>
          </w:tcPr>
          <w:p w14:paraId="1663C740" w14:textId="77777777" w:rsidR="00496D83" w:rsidRPr="001F2787" w:rsidRDefault="00496D83" w:rsidP="00A007D7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2. Attendees</w:t>
            </w:r>
          </w:p>
        </w:tc>
      </w:tr>
      <w:tr w:rsidR="00496D83" w:rsidRPr="001F2787" w14:paraId="058A2086" w14:textId="77777777" w:rsidTr="00563EE2">
        <w:trPr>
          <w:cantSplit/>
          <w:tblHeader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C8E9EE"/>
          </w:tcPr>
          <w:p w14:paraId="77605F2C" w14:textId="77777777" w:rsidR="00496D83" w:rsidRPr="001F2787" w:rsidRDefault="00496D83" w:rsidP="00A007D7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8E9EE"/>
          </w:tcPr>
          <w:p w14:paraId="473010D9" w14:textId="77777777" w:rsidR="00496D83" w:rsidRPr="001F2787" w:rsidRDefault="00496D83" w:rsidP="00A007D7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4500" w:type="dxa"/>
            <w:tcBorders>
              <w:top w:val="nil"/>
              <w:bottom w:val="nil"/>
            </w:tcBorders>
            <w:shd w:val="clear" w:color="auto" w:fill="C8E9EE"/>
          </w:tcPr>
          <w:p w14:paraId="1A032409" w14:textId="77777777" w:rsidR="00496D83" w:rsidRPr="001F2787" w:rsidRDefault="00496D83" w:rsidP="00A007D7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E90A27" w:rsidRPr="001F2787" w14:paraId="04C35D87" w14:textId="77777777" w:rsidTr="00A007D7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0E7173" w14:textId="66550049" w:rsidR="00E90A27" w:rsidRPr="001F2787" w:rsidRDefault="00E90A27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436C2A">
              <w:rPr>
                <w:sz w:val="24"/>
                <w:szCs w:val="24"/>
              </w:rPr>
              <w:t>001121726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23082C" w14:textId="77777777" w:rsidR="00E90A27" w:rsidRPr="001F2787" w:rsidRDefault="00E90A27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Scrum Master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2FD26B9" w14:textId="6D89AF48" w:rsidR="00E90A27" w:rsidRPr="001F2787" w:rsidRDefault="00E90A27" w:rsidP="00E90A27">
            <w:pPr>
              <w:pStyle w:val="CovForm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atiqulislamashik</w:t>
            </w:r>
            <w:r w:rsidRPr="001F2787">
              <w:rPr>
                <w:sz w:val="24"/>
                <w:szCs w:val="24"/>
              </w:rPr>
              <w:t>@gmail.com</w:t>
            </w:r>
          </w:p>
        </w:tc>
      </w:tr>
      <w:tr w:rsidR="00E90A27" w:rsidRPr="001F2787" w14:paraId="2FDAD327" w14:textId="77777777" w:rsidTr="00A007D7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7C11C" w14:textId="180FEAB7" w:rsidR="00E90A27" w:rsidRPr="001F2787" w:rsidRDefault="00E90A27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001121</w:t>
            </w:r>
            <w:r>
              <w:rPr>
                <w:sz w:val="24"/>
                <w:szCs w:val="24"/>
              </w:rPr>
              <w:t>093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82A6F" w14:textId="43291690" w:rsidR="00E90A27" w:rsidRPr="001F2787" w:rsidRDefault="00E90A27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Developer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3B0C74F" w14:textId="5754E568" w:rsidR="00E90A27" w:rsidRPr="001F2787" w:rsidRDefault="00562FD3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562FD3">
              <w:rPr>
                <w:sz w:val="24"/>
                <w:szCs w:val="24"/>
              </w:rPr>
              <w:t>sharifahamedkhan1@gmail.com</w:t>
            </w:r>
          </w:p>
        </w:tc>
      </w:tr>
      <w:tr w:rsidR="00E90A27" w:rsidRPr="001F2787" w14:paraId="7EF07C36" w14:textId="77777777" w:rsidTr="00A007D7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E35482" w14:textId="10281E69" w:rsidR="00E90A27" w:rsidRPr="001F2787" w:rsidRDefault="00464AEC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464AEC">
              <w:rPr>
                <w:sz w:val="24"/>
                <w:szCs w:val="24"/>
              </w:rPr>
              <w:t>001121097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2DFB28" w14:textId="70A057A4" w:rsidR="00E90A27" w:rsidRPr="001F2787" w:rsidRDefault="00E90A27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Analyst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091828" w14:textId="07C86780" w:rsidR="00E90A27" w:rsidRPr="00AE3E63" w:rsidRDefault="00AE3E63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AE3E63">
              <w:rPr>
                <w:sz w:val="24"/>
                <w:szCs w:val="24"/>
              </w:rPr>
              <w:t>choyoncc@gmail.com</w:t>
            </w:r>
          </w:p>
        </w:tc>
      </w:tr>
      <w:tr w:rsidR="00E90A27" w:rsidRPr="001F2787" w14:paraId="277760C2" w14:textId="77777777" w:rsidTr="00A007D7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A20F8" w14:textId="5288C485" w:rsidR="00E90A27" w:rsidRPr="001F2787" w:rsidRDefault="00E90A27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>001086181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2FC5F3" w14:textId="780609E9" w:rsidR="00E90A27" w:rsidRPr="001F2787" w:rsidRDefault="00E90A27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Tester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CC9DEDC" w14:textId="52198DFA" w:rsidR="00E90A27" w:rsidRPr="001F2787" w:rsidRDefault="00E90A27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0B6939">
              <w:rPr>
                <w:sz w:val="24"/>
                <w:szCs w:val="24"/>
              </w:rPr>
              <w:t>sh3394270@gmail.com</w:t>
            </w:r>
          </w:p>
        </w:tc>
      </w:tr>
      <w:tr w:rsidR="00E90A27" w:rsidRPr="001F2787" w14:paraId="190A43B1" w14:textId="77777777" w:rsidTr="00A007D7">
        <w:trPr>
          <w:cantSplit/>
        </w:trPr>
        <w:tc>
          <w:tcPr>
            <w:tcW w:w="21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9C7CD37" w14:textId="5545C1C3" w:rsidR="00E90A27" w:rsidRPr="001F2787" w:rsidRDefault="00E90A27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 xml:space="preserve">001120911  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1188F8B" w14:textId="6BB4817E" w:rsidR="00E90A27" w:rsidRPr="001F2787" w:rsidRDefault="00E90A27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Designer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5647BC29" w14:textId="45EDCF31" w:rsidR="00E90A27" w:rsidRPr="001F2787" w:rsidRDefault="00140C0E" w:rsidP="00E90A27">
            <w:pPr>
              <w:pStyle w:val="CovFormText"/>
              <w:jc w:val="center"/>
              <w:rPr>
                <w:sz w:val="24"/>
                <w:szCs w:val="24"/>
              </w:rPr>
            </w:pPr>
            <w:r w:rsidRPr="00140C0E">
              <w:rPr>
                <w:sz w:val="24"/>
                <w:szCs w:val="24"/>
              </w:rPr>
              <w:t>alamfarhana73@gmail.com</w:t>
            </w:r>
          </w:p>
        </w:tc>
      </w:tr>
    </w:tbl>
    <w:p w14:paraId="39D3AC20" w14:textId="77777777" w:rsidR="00496D83" w:rsidRPr="001F2787" w:rsidRDefault="00496D83" w:rsidP="00496D83">
      <w:pPr>
        <w:rPr>
          <w:szCs w:val="24"/>
        </w:rPr>
      </w:pPr>
    </w:p>
    <w:p w14:paraId="087F24C4" w14:textId="77777777" w:rsidR="00496D83" w:rsidRPr="001F2787" w:rsidRDefault="00496D83" w:rsidP="00496D83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4"/>
        <w:gridCol w:w="2456"/>
      </w:tblGrid>
      <w:tr w:rsidR="00496D83" w:rsidRPr="001F2787" w14:paraId="1C3DE180" w14:textId="77777777" w:rsidTr="00563EE2">
        <w:trPr>
          <w:cantSplit/>
        </w:trPr>
        <w:tc>
          <w:tcPr>
            <w:tcW w:w="10080" w:type="dxa"/>
            <w:gridSpan w:val="2"/>
            <w:shd w:val="clear" w:color="auto" w:fill="61BECD"/>
          </w:tcPr>
          <w:p w14:paraId="10B21E37" w14:textId="77777777" w:rsidR="00496D83" w:rsidRPr="001F2787" w:rsidRDefault="00496D83" w:rsidP="00A007D7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3. Meeting Agenda</w:t>
            </w:r>
          </w:p>
        </w:tc>
      </w:tr>
      <w:tr w:rsidR="00496D83" w:rsidRPr="001F2787" w14:paraId="7F16D40D" w14:textId="77777777" w:rsidTr="00563EE2">
        <w:trPr>
          <w:cantSplit/>
        </w:trPr>
        <w:tc>
          <w:tcPr>
            <w:tcW w:w="7624" w:type="dxa"/>
            <w:shd w:val="clear" w:color="auto" w:fill="C8E9EE"/>
          </w:tcPr>
          <w:p w14:paraId="0D00A3D9" w14:textId="77777777" w:rsidR="00496D83" w:rsidRPr="001F2787" w:rsidRDefault="00496D83" w:rsidP="00A007D7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456" w:type="dxa"/>
            <w:shd w:val="clear" w:color="auto" w:fill="C8E9EE"/>
          </w:tcPr>
          <w:p w14:paraId="6C9A8615" w14:textId="77777777" w:rsidR="00496D83" w:rsidRPr="001F2787" w:rsidRDefault="00496D83" w:rsidP="00A007D7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</w:t>
            </w:r>
          </w:p>
        </w:tc>
      </w:tr>
      <w:tr w:rsidR="00496D83" w:rsidRPr="001F2787" w14:paraId="22216B06" w14:textId="77777777" w:rsidTr="00FC3E2E">
        <w:trPr>
          <w:cantSplit/>
        </w:trPr>
        <w:tc>
          <w:tcPr>
            <w:tcW w:w="7624" w:type="dxa"/>
          </w:tcPr>
          <w:p w14:paraId="29D203D0" w14:textId="0F0E5002" w:rsidR="00496D83" w:rsidRPr="001F2787" w:rsidRDefault="00170569" w:rsidP="00B64B34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The group name will be determined.</w:t>
            </w:r>
          </w:p>
        </w:tc>
        <w:tc>
          <w:tcPr>
            <w:tcW w:w="2456" w:type="dxa"/>
          </w:tcPr>
          <w:p w14:paraId="78E91D99" w14:textId="12528675" w:rsidR="00496D83" w:rsidRPr="001F2787" w:rsidRDefault="002A1C9C" w:rsidP="002A1C9C">
            <w:pPr>
              <w:pStyle w:val="CovFormText"/>
              <w:keepNext/>
              <w:keepLines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496D83" w:rsidRPr="001F2787">
              <w:rPr>
                <w:sz w:val="24"/>
                <w:szCs w:val="24"/>
              </w:rPr>
              <w:t>inutes</w:t>
            </w:r>
          </w:p>
        </w:tc>
      </w:tr>
      <w:tr w:rsidR="00496D83" w:rsidRPr="001F2787" w14:paraId="500C399F" w14:textId="77777777" w:rsidTr="00FC3E2E">
        <w:trPr>
          <w:cantSplit/>
        </w:trPr>
        <w:tc>
          <w:tcPr>
            <w:tcW w:w="7624" w:type="dxa"/>
          </w:tcPr>
          <w:p w14:paraId="77138324" w14:textId="0946E11A" w:rsidR="00496D83" w:rsidRPr="001F2787" w:rsidRDefault="00170569" w:rsidP="00B64B34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Sites received from team members will be presented one by one to everyone in the group.</w:t>
            </w:r>
          </w:p>
        </w:tc>
        <w:tc>
          <w:tcPr>
            <w:tcW w:w="2456" w:type="dxa"/>
          </w:tcPr>
          <w:p w14:paraId="429B0499" w14:textId="3FEA15C9" w:rsidR="00496D83" w:rsidRPr="001F2787" w:rsidRDefault="002A1C9C" w:rsidP="002A1C9C">
            <w:pPr>
              <w:pStyle w:val="CovFormText"/>
              <w:keepNext/>
              <w:keepLines/>
              <w:numPr>
                <w:ilvl w:val="0"/>
                <w:numId w:val="8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496D83" w:rsidRPr="001F2787">
              <w:rPr>
                <w:sz w:val="24"/>
                <w:szCs w:val="24"/>
              </w:rPr>
              <w:t>inutes</w:t>
            </w:r>
          </w:p>
        </w:tc>
      </w:tr>
      <w:tr w:rsidR="00496D83" w:rsidRPr="001F2787" w14:paraId="2FB33FD9" w14:textId="77777777" w:rsidTr="00FC3E2E">
        <w:trPr>
          <w:cantSplit/>
        </w:trPr>
        <w:tc>
          <w:tcPr>
            <w:tcW w:w="7624" w:type="dxa"/>
          </w:tcPr>
          <w:p w14:paraId="000B7304" w14:textId="66AE3872" w:rsidR="00496D83" w:rsidRPr="001F2787" w:rsidRDefault="00B64B34" w:rsidP="00B64B34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64B34">
              <w:rPr>
                <w:sz w:val="24"/>
                <w:szCs w:val="24"/>
              </w:rPr>
              <w:t>Three ideal websites have been selected.</w:t>
            </w:r>
          </w:p>
        </w:tc>
        <w:tc>
          <w:tcPr>
            <w:tcW w:w="2456" w:type="dxa"/>
          </w:tcPr>
          <w:p w14:paraId="5248034B" w14:textId="4F991C93" w:rsidR="00496D83" w:rsidRPr="001F2787" w:rsidRDefault="002A1C9C" w:rsidP="002A1C9C">
            <w:pPr>
              <w:pStyle w:val="CovFormText"/>
              <w:keepNext/>
              <w:keepLines/>
              <w:numPr>
                <w:ilvl w:val="0"/>
                <w:numId w:val="9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496D83" w:rsidRPr="001F2787">
              <w:rPr>
                <w:sz w:val="24"/>
                <w:szCs w:val="24"/>
              </w:rPr>
              <w:t>inutes</w:t>
            </w:r>
          </w:p>
        </w:tc>
      </w:tr>
      <w:tr w:rsidR="00496D83" w:rsidRPr="001F2787" w14:paraId="3885DA30" w14:textId="77777777" w:rsidTr="00FC3E2E">
        <w:trPr>
          <w:cantSplit/>
        </w:trPr>
        <w:tc>
          <w:tcPr>
            <w:tcW w:w="7624" w:type="dxa"/>
          </w:tcPr>
          <w:p w14:paraId="0AA522A8" w14:textId="6D4BA365" w:rsidR="00496D83" w:rsidRPr="001F2787" w:rsidRDefault="00FC3E2E" w:rsidP="00B64B34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C3E2E">
              <w:rPr>
                <w:sz w:val="24"/>
                <w:szCs w:val="24"/>
              </w:rPr>
              <w:t>Site selection and team names must be discussed by the scram master with the course leader, a topic that will be discussed with all members of the team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56" w:type="dxa"/>
          </w:tcPr>
          <w:p w14:paraId="7C2F2AB2" w14:textId="02FCE018" w:rsidR="00496D83" w:rsidRPr="001F2787" w:rsidRDefault="002A1C9C" w:rsidP="002A1C9C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96D83" w:rsidRPr="001F2787">
              <w:rPr>
                <w:sz w:val="24"/>
                <w:szCs w:val="24"/>
              </w:rPr>
              <w:t>5 minutes</w:t>
            </w:r>
          </w:p>
        </w:tc>
      </w:tr>
    </w:tbl>
    <w:p w14:paraId="02103018" w14:textId="77777777" w:rsidR="00496D83" w:rsidRPr="001F2787" w:rsidRDefault="00496D83" w:rsidP="00496D83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600"/>
        <w:gridCol w:w="3870"/>
      </w:tblGrid>
      <w:tr w:rsidR="00496D83" w:rsidRPr="001F2787" w14:paraId="3C6247DE" w14:textId="77777777" w:rsidTr="00563EE2">
        <w:trPr>
          <w:cantSplit/>
        </w:trPr>
        <w:tc>
          <w:tcPr>
            <w:tcW w:w="10080" w:type="dxa"/>
            <w:gridSpan w:val="3"/>
            <w:shd w:val="clear" w:color="auto" w:fill="61BECD"/>
          </w:tcPr>
          <w:p w14:paraId="4211B53A" w14:textId="77777777" w:rsidR="00496D83" w:rsidRPr="001F2787" w:rsidRDefault="00496D83" w:rsidP="00A007D7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lastRenderedPageBreak/>
              <w:t>4. Pre-work/Preparation (documents/handouts to bring, reading material, etc.)</w:t>
            </w:r>
          </w:p>
        </w:tc>
      </w:tr>
      <w:tr w:rsidR="00496D83" w:rsidRPr="001F2787" w14:paraId="5155C73E" w14:textId="77777777" w:rsidTr="00563EE2">
        <w:trPr>
          <w:cantSplit/>
          <w:trHeight w:val="341"/>
        </w:trPr>
        <w:tc>
          <w:tcPr>
            <w:tcW w:w="2610" w:type="dxa"/>
            <w:shd w:val="clear" w:color="auto" w:fill="C8E9EE"/>
          </w:tcPr>
          <w:p w14:paraId="216BD94E" w14:textId="77777777" w:rsidR="00496D83" w:rsidRPr="001F2787" w:rsidRDefault="00496D83" w:rsidP="00A007D7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C8E9EE"/>
          </w:tcPr>
          <w:p w14:paraId="417C4E04" w14:textId="77777777" w:rsidR="00496D83" w:rsidRPr="001F2787" w:rsidRDefault="00496D83" w:rsidP="00A007D7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Decision</w:t>
            </w:r>
          </w:p>
        </w:tc>
        <w:tc>
          <w:tcPr>
            <w:tcW w:w="3870" w:type="dxa"/>
            <w:tcBorders>
              <w:left w:val="single" w:sz="4" w:space="0" w:color="auto"/>
            </w:tcBorders>
            <w:shd w:val="clear" w:color="auto" w:fill="C8E9EE"/>
          </w:tcPr>
          <w:p w14:paraId="58C9D0A2" w14:textId="77777777" w:rsidR="00496D83" w:rsidRPr="001F2787" w:rsidRDefault="00496D83" w:rsidP="00A007D7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Action To Taken</w:t>
            </w:r>
          </w:p>
        </w:tc>
      </w:tr>
      <w:tr w:rsidR="00496D83" w:rsidRPr="001F2787" w14:paraId="531E0045" w14:textId="77777777" w:rsidTr="00A007D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C9810B" w14:textId="395B2014" w:rsidR="00496D83" w:rsidRPr="001F2787" w:rsidRDefault="002664BF" w:rsidP="002664BF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Let all the members decide the name of the team together.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76875EF" w14:textId="09AC8BDC" w:rsidR="00496D83" w:rsidRPr="001F2787" w:rsidRDefault="002664BF" w:rsidP="00A007D7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After consulting with all the members of the team, the team name was decided as "FC-SAS".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D814417" w14:textId="3CC88347" w:rsidR="00496D83" w:rsidRPr="001F2787" w:rsidRDefault="0077717D" w:rsidP="00A007D7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77717D">
              <w:rPr>
                <w:sz w:val="24"/>
                <w:szCs w:val="24"/>
              </w:rPr>
              <w:t>Many suitable names was preferred by all the team members, including one that was identified.</w:t>
            </w:r>
          </w:p>
        </w:tc>
      </w:tr>
      <w:tr w:rsidR="00496D83" w:rsidRPr="001F2787" w14:paraId="63C76CE3" w14:textId="77777777" w:rsidTr="00A007D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FD2FB5" w14:textId="116AA777" w:rsidR="00496D83" w:rsidRPr="001F2787" w:rsidRDefault="00926DE7" w:rsidP="002A1C9C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26DE7">
              <w:rPr>
                <w:sz w:val="24"/>
                <w:szCs w:val="24"/>
              </w:rPr>
              <w:t>All team members will display their referral sites.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C1C0806" w14:textId="0FDC3EB4" w:rsidR="00496D83" w:rsidRPr="009F7A00" w:rsidRDefault="00690D31" w:rsidP="00A007D7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One by one, All the group members displayed their searched sites and related features.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A6C9CC7" w14:textId="2952BAFD" w:rsidR="00496D83" w:rsidRPr="001F2787" w:rsidRDefault="00690D31" w:rsidP="00A007D7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All team members will review the searched sites and monitor whether the site has all the features of the project.</w:t>
            </w:r>
          </w:p>
        </w:tc>
      </w:tr>
      <w:tr w:rsidR="00496D83" w:rsidRPr="001F2787" w14:paraId="3BD7B969" w14:textId="77777777" w:rsidTr="00A007D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A91E32" w14:textId="4EC32A89" w:rsidR="00496D83" w:rsidRPr="0038362A" w:rsidRDefault="009F7A00" w:rsidP="002A1C9C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>Best three website is selected.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F86D49" w14:textId="2C382E8F" w:rsidR="00496D83" w:rsidRPr="0038362A" w:rsidRDefault="0038362A" w:rsidP="00A007D7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The </w:t>
            </w:r>
            <w:r w:rsidRPr="0038362A">
              <w:rPr>
                <w:color w:val="000000" w:themeColor="text1"/>
                <w:sz w:val="24"/>
                <w:szCs w:val="24"/>
              </w:rPr>
              <w:t>University of Southern Queensland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9F7A00" w:rsidRPr="0038362A">
              <w:rPr>
                <w:color w:val="000000" w:themeColor="text1"/>
                <w:sz w:val="24"/>
                <w:szCs w:val="24"/>
              </w:rPr>
              <w:t>was selected</w:t>
            </w:r>
            <w:r>
              <w:rPr>
                <w:color w:val="000000" w:themeColor="text1"/>
                <w:sz w:val="24"/>
                <w:szCs w:val="24"/>
              </w:rPr>
              <w:t xml:space="preserve"> from initially chosen three universities</w:t>
            </w:r>
            <w:r w:rsidR="009F7A00" w:rsidRPr="0038362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3854C94" w14:textId="77777777" w:rsidR="00496D83" w:rsidRPr="0038362A" w:rsidRDefault="009F7A00" w:rsidP="00A007D7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 xml:space="preserve">Best three website is selected amongst the identified 12 websites. </w:t>
            </w:r>
          </w:p>
        </w:tc>
      </w:tr>
      <w:tr w:rsidR="00496D83" w:rsidRPr="001F2787" w14:paraId="0FE90DB2" w14:textId="77777777" w:rsidTr="00A007D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DF0BD58" w14:textId="7871E243" w:rsidR="00496D83" w:rsidRPr="001F2787" w:rsidRDefault="009F7A00" w:rsidP="002A1C9C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scrum master is responsible for sharing the selected website and team name with our course leader</w:t>
            </w:r>
            <w:r w:rsidR="002A1C9C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779CCEC1" w14:textId="77777777" w:rsidR="00496D83" w:rsidRPr="001F2787" w:rsidRDefault="009F7A00" w:rsidP="00A007D7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three universities and the name of the team was share with the course leader.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55B4B0A2" w14:textId="77777777" w:rsidR="00496D83" w:rsidRPr="001F2787" w:rsidRDefault="009F7A00" w:rsidP="00A007D7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the name of the website and the team name is selected the scrum master is responsible for notifying the course coordinator.</w:t>
            </w:r>
          </w:p>
        </w:tc>
      </w:tr>
    </w:tbl>
    <w:p w14:paraId="7ABF2D24" w14:textId="77777777" w:rsidR="00496D83" w:rsidRPr="001F2787" w:rsidRDefault="00496D83" w:rsidP="00496D83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40"/>
        <w:gridCol w:w="1890"/>
        <w:gridCol w:w="990"/>
        <w:gridCol w:w="1350"/>
        <w:gridCol w:w="1440"/>
        <w:gridCol w:w="2430"/>
      </w:tblGrid>
      <w:tr w:rsidR="00496D83" w:rsidRPr="001F2787" w14:paraId="44BB4F05" w14:textId="77777777" w:rsidTr="00563EE2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1BECD"/>
          </w:tcPr>
          <w:p w14:paraId="1333C939" w14:textId="77777777" w:rsidR="00496D83" w:rsidRPr="001F2787" w:rsidRDefault="00496D83" w:rsidP="00A007D7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5. Next Meeting </w:t>
            </w:r>
          </w:p>
        </w:tc>
      </w:tr>
      <w:tr w:rsidR="00496D83" w:rsidRPr="001F2787" w14:paraId="3934EB1D" w14:textId="77777777" w:rsidTr="00563EE2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60D35F50" w14:textId="77777777" w:rsidR="00496D83" w:rsidRPr="001F2787" w:rsidRDefault="00496D83" w:rsidP="00A007D7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 xml:space="preserve">Date:  </w:t>
            </w:r>
            <w:r w:rsidRPr="001F2787">
              <w:rPr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5A81" w14:textId="77777777" w:rsidR="00496D83" w:rsidRPr="001F2787" w:rsidRDefault="009324B2" w:rsidP="00A007D7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1728C38F" w14:textId="77777777" w:rsidR="00496D83" w:rsidRPr="001F2787" w:rsidRDefault="00496D83" w:rsidP="00A007D7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2FD60" w14:textId="77777777" w:rsidR="00496D83" w:rsidRPr="001F2787" w:rsidRDefault="009324B2" w:rsidP="00A007D7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 PM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4C1EF6BC" w14:textId="77777777" w:rsidR="00496D83" w:rsidRPr="001F2787" w:rsidRDefault="00496D83" w:rsidP="00A007D7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C603D" w14:textId="77777777" w:rsidR="00496D83" w:rsidRPr="001F2787" w:rsidRDefault="009324B2" w:rsidP="00A007D7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Meet</w:t>
            </w:r>
          </w:p>
        </w:tc>
      </w:tr>
      <w:tr w:rsidR="00496D83" w:rsidRPr="001F2787" w14:paraId="7CD06515" w14:textId="77777777" w:rsidTr="00563EE2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3E2C810A" w14:textId="77777777" w:rsidR="00496D83" w:rsidRPr="001F2787" w:rsidRDefault="00496D83" w:rsidP="00A007D7">
            <w:pPr>
              <w:pStyle w:val="Header"/>
              <w:keepNext/>
              <w:keepLines/>
              <w:spacing w:before="60" w:after="60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Objective:</w:t>
            </w:r>
          </w:p>
        </w:tc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5F3DBD" w14:textId="77777777" w:rsidR="00496D83" w:rsidRPr="001F2787" w:rsidRDefault="0047770C" w:rsidP="0047770C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2880"/>
              </w:tabs>
              <w:spacing w:before="60" w:after="60"/>
              <w:rPr>
                <w:b w:val="0"/>
                <w:sz w:val="24"/>
                <w:szCs w:val="24"/>
              </w:rPr>
            </w:pPr>
            <w:r w:rsidRPr="001F2787">
              <w:rPr>
                <w:b w:val="0"/>
                <w:sz w:val="24"/>
                <w:szCs w:val="24"/>
              </w:rPr>
              <w:t>Identifying</w:t>
            </w:r>
            <w:r w:rsidR="001F2787" w:rsidRPr="001F2787">
              <w:rPr>
                <w:b w:val="0"/>
                <w:sz w:val="24"/>
                <w:szCs w:val="24"/>
              </w:rPr>
              <w:t xml:space="preserve"> the major features of the system and prioritizing the selected features before starting development. </w:t>
            </w:r>
          </w:p>
        </w:tc>
      </w:tr>
    </w:tbl>
    <w:p w14:paraId="61C2C645" w14:textId="77777777" w:rsidR="00496D83" w:rsidRPr="001F2787" w:rsidRDefault="00496D83" w:rsidP="00496D83">
      <w:pPr>
        <w:pStyle w:val="Footer"/>
        <w:tabs>
          <w:tab w:val="clear" w:pos="4320"/>
          <w:tab w:val="clear" w:pos="8640"/>
        </w:tabs>
        <w:jc w:val="center"/>
        <w:rPr>
          <w:szCs w:val="24"/>
        </w:rPr>
      </w:pPr>
    </w:p>
    <w:p w14:paraId="083D37C9" w14:textId="77777777" w:rsidR="00496D83" w:rsidRPr="001F2787" w:rsidRDefault="00496D83" w:rsidP="00496D83">
      <w:pPr>
        <w:rPr>
          <w:szCs w:val="24"/>
        </w:rPr>
      </w:pPr>
      <w:r w:rsidRPr="001F2787">
        <w:rPr>
          <w:szCs w:val="24"/>
        </w:rPr>
        <w:t xml:space="preserve"> </w:t>
      </w:r>
    </w:p>
    <w:p w14:paraId="2F91D105" w14:textId="77777777" w:rsidR="00496D83" w:rsidRPr="001F2787" w:rsidRDefault="00496D83" w:rsidP="009E0447">
      <w:pPr>
        <w:jc w:val="center"/>
        <w:rPr>
          <w:b/>
          <w:color w:val="800080"/>
          <w:szCs w:val="24"/>
        </w:rPr>
      </w:pPr>
    </w:p>
    <w:p w14:paraId="080C6CBC" w14:textId="77777777" w:rsidR="00496D83" w:rsidRPr="001F2787" w:rsidRDefault="00496D83" w:rsidP="00496D83">
      <w:pPr>
        <w:jc w:val="center"/>
        <w:rPr>
          <w:b/>
          <w:color w:val="800080"/>
          <w:szCs w:val="24"/>
        </w:rPr>
      </w:pPr>
      <w:r w:rsidRPr="001F2787">
        <w:rPr>
          <w:b/>
          <w:color w:val="800080"/>
          <w:szCs w:val="24"/>
        </w:rPr>
        <w:br w:type="page"/>
      </w:r>
    </w:p>
    <w:p w14:paraId="00D0BD82" w14:textId="77777777" w:rsidR="0038362A" w:rsidRDefault="0038362A" w:rsidP="0038362A">
      <w:pPr>
        <w:jc w:val="center"/>
        <w:rPr>
          <w:b/>
          <w:color w:val="61BECD"/>
          <w:szCs w:val="24"/>
        </w:rPr>
      </w:pPr>
    </w:p>
    <w:p w14:paraId="55B996AB" w14:textId="7D4DFAC1" w:rsidR="0038362A" w:rsidRPr="00563EE2" w:rsidRDefault="0038362A" w:rsidP="0038362A">
      <w:pPr>
        <w:jc w:val="center"/>
        <w:rPr>
          <w:b/>
          <w:color w:val="61BECD"/>
          <w:szCs w:val="24"/>
        </w:rPr>
      </w:pPr>
      <w:r w:rsidRPr="00563EE2">
        <w:rPr>
          <w:b/>
          <w:color w:val="61BECD"/>
          <w:szCs w:val="24"/>
        </w:rPr>
        <w:t xml:space="preserve">MEETING MINUTES - </w:t>
      </w:r>
      <w:r>
        <w:rPr>
          <w:b/>
          <w:color w:val="61BECD"/>
          <w:szCs w:val="24"/>
        </w:rPr>
        <w:t>3</w:t>
      </w:r>
      <w:r w:rsidRPr="00563EE2">
        <w:rPr>
          <w:b/>
          <w:color w:val="61BECD"/>
          <w:szCs w:val="24"/>
        </w:rPr>
        <w:t>.</w:t>
      </w:r>
    </w:p>
    <w:p w14:paraId="4BD5FA48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38362A" w:rsidRPr="001F2787" w14:paraId="4912F9B1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6AEF8607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14:paraId="01F5ADA3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ICM Group Task</w:t>
            </w:r>
          </w:p>
        </w:tc>
      </w:tr>
      <w:tr w:rsidR="0038362A" w:rsidRPr="001F2787" w14:paraId="0F2027FE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7801CCF9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Date of Meeting:</w:t>
            </w:r>
            <w:r w:rsidRPr="001F2787">
              <w:rPr>
                <w:i w:val="0"/>
                <w:sz w:val="24"/>
                <w:szCs w:val="24"/>
              </w:rPr>
              <w:t xml:space="preserve"> (MM/DD/YYYY)</w:t>
            </w:r>
          </w:p>
        </w:tc>
        <w:tc>
          <w:tcPr>
            <w:tcW w:w="3060" w:type="dxa"/>
          </w:tcPr>
          <w:p w14:paraId="78215CD9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11-09-2020</w:t>
            </w:r>
          </w:p>
        </w:tc>
        <w:tc>
          <w:tcPr>
            <w:tcW w:w="1800" w:type="dxa"/>
            <w:shd w:val="clear" w:color="auto" w:fill="C8E9EE"/>
          </w:tcPr>
          <w:p w14:paraId="32F3DC5B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14:paraId="50595BB6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 PM</w:t>
            </w:r>
          </w:p>
        </w:tc>
      </w:tr>
      <w:tr w:rsidR="0038362A" w:rsidRPr="001F2787" w14:paraId="53030B85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5FAAEAB4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14:paraId="3AFAD468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</w:t>
            </w:r>
          </w:p>
        </w:tc>
        <w:tc>
          <w:tcPr>
            <w:tcW w:w="1800" w:type="dxa"/>
            <w:shd w:val="clear" w:color="auto" w:fill="C8E9EE"/>
          </w:tcPr>
          <w:p w14:paraId="43B36B87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14:paraId="5530FA66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36DDDFCF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38362A" w:rsidRPr="001F2787" w14:paraId="3D54894F" w14:textId="77777777" w:rsidTr="00D7364B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61BECD"/>
          </w:tcPr>
          <w:p w14:paraId="78DFD0A7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1F2787">
              <w:rPr>
                <w:sz w:val="24"/>
                <w:szCs w:val="24"/>
              </w:rPr>
              <w:t>. Meeting Objective</w:t>
            </w:r>
          </w:p>
        </w:tc>
      </w:tr>
      <w:tr w:rsidR="0038362A" w:rsidRPr="001F2787" w14:paraId="643F867E" w14:textId="77777777" w:rsidTr="00D7364B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F24723D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63055E">
              <w:rPr>
                <w:sz w:val="24"/>
                <w:szCs w:val="24"/>
              </w:rPr>
              <w:t>Team members have to show their selected sites and discuss with other members to select the appropriate one. As well as the name of the team needs to be determined.</w:t>
            </w:r>
          </w:p>
        </w:tc>
      </w:tr>
    </w:tbl>
    <w:p w14:paraId="7417852F" w14:textId="77777777" w:rsidR="0038362A" w:rsidRPr="001F2787" w:rsidRDefault="0038362A" w:rsidP="0038362A">
      <w:pPr>
        <w:jc w:val="center"/>
        <w:rPr>
          <w:szCs w:val="24"/>
        </w:rPr>
      </w:pPr>
    </w:p>
    <w:p w14:paraId="455D4E1D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420"/>
        <w:gridCol w:w="4500"/>
      </w:tblGrid>
      <w:tr w:rsidR="0038362A" w:rsidRPr="001F2787" w14:paraId="0B44FE08" w14:textId="77777777" w:rsidTr="00D7364B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61BECD"/>
          </w:tcPr>
          <w:p w14:paraId="278A9A0F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2. Attendees</w:t>
            </w:r>
          </w:p>
        </w:tc>
      </w:tr>
      <w:tr w:rsidR="0038362A" w:rsidRPr="001F2787" w14:paraId="044863CE" w14:textId="77777777" w:rsidTr="00D7364B">
        <w:trPr>
          <w:cantSplit/>
          <w:tblHeader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C8E9EE"/>
          </w:tcPr>
          <w:p w14:paraId="70D21E71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8E9EE"/>
          </w:tcPr>
          <w:p w14:paraId="47E6D554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4500" w:type="dxa"/>
            <w:tcBorders>
              <w:top w:val="nil"/>
              <w:bottom w:val="nil"/>
            </w:tcBorders>
            <w:shd w:val="clear" w:color="auto" w:fill="C8E9EE"/>
          </w:tcPr>
          <w:p w14:paraId="7D92D027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38362A" w:rsidRPr="001F2787" w14:paraId="57150C27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97E38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36C2A">
              <w:rPr>
                <w:sz w:val="24"/>
                <w:szCs w:val="24"/>
              </w:rPr>
              <w:t>001121726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DC26E1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Scrum Master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CC34DF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atiqulislamashik</w:t>
            </w:r>
            <w:r w:rsidRPr="001F2787">
              <w:rPr>
                <w:sz w:val="24"/>
                <w:szCs w:val="24"/>
              </w:rPr>
              <w:t>@gmail.com</w:t>
            </w:r>
          </w:p>
        </w:tc>
      </w:tr>
      <w:tr w:rsidR="0038362A" w:rsidRPr="001F2787" w14:paraId="49A82859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801666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001121</w:t>
            </w:r>
            <w:r>
              <w:rPr>
                <w:sz w:val="24"/>
                <w:szCs w:val="24"/>
              </w:rPr>
              <w:t>093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E825EB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Developer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6035A34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562FD3">
              <w:rPr>
                <w:sz w:val="24"/>
                <w:szCs w:val="24"/>
              </w:rPr>
              <w:t>sharifahamedkhan1@gmail.com</w:t>
            </w:r>
          </w:p>
        </w:tc>
      </w:tr>
      <w:tr w:rsidR="0038362A" w:rsidRPr="001F2787" w14:paraId="339F98F5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20C5A8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64AEC">
              <w:rPr>
                <w:sz w:val="24"/>
                <w:szCs w:val="24"/>
              </w:rPr>
              <w:t>001121097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4BAA61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Analyst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D417BE" w14:textId="77777777" w:rsidR="0038362A" w:rsidRPr="00AE3E63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AE3E63">
              <w:rPr>
                <w:sz w:val="24"/>
                <w:szCs w:val="24"/>
              </w:rPr>
              <w:t>choyoncc@gmail.com</w:t>
            </w:r>
          </w:p>
        </w:tc>
      </w:tr>
      <w:tr w:rsidR="0038362A" w:rsidRPr="001F2787" w14:paraId="2D7A732D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BBCD0B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>001086181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B5D0E7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Tester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91BE059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0B6939">
              <w:rPr>
                <w:sz w:val="24"/>
                <w:szCs w:val="24"/>
              </w:rPr>
              <w:t>sh3394270@gmail.com</w:t>
            </w:r>
          </w:p>
        </w:tc>
      </w:tr>
      <w:tr w:rsidR="0038362A" w:rsidRPr="001F2787" w14:paraId="47C022D1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DA14BB4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 xml:space="preserve">001120911  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FE227BC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Designer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21B2DFD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40C0E">
              <w:rPr>
                <w:sz w:val="24"/>
                <w:szCs w:val="24"/>
              </w:rPr>
              <w:t>alamfarhana73@gmail.com</w:t>
            </w:r>
          </w:p>
        </w:tc>
      </w:tr>
    </w:tbl>
    <w:p w14:paraId="310498F3" w14:textId="77777777" w:rsidR="0038362A" w:rsidRPr="001F2787" w:rsidRDefault="0038362A" w:rsidP="0038362A">
      <w:pPr>
        <w:rPr>
          <w:szCs w:val="24"/>
        </w:rPr>
      </w:pPr>
    </w:p>
    <w:p w14:paraId="186C60C5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4"/>
        <w:gridCol w:w="2456"/>
      </w:tblGrid>
      <w:tr w:rsidR="0038362A" w:rsidRPr="001F2787" w14:paraId="10A12C57" w14:textId="77777777" w:rsidTr="00D7364B">
        <w:trPr>
          <w:cantSplit/>
        </w:trPr>
        <w:tc>
          <w:tcPr>
            <w:tcW w:w="10080" w:type="dxa"/>
            <w:gridSpan w:val="2"/>
            <w:shd w:val="clear" w:color="auto" w:fill="61BECD"/>
          </w:tcPr>
          <w:p w14:paraId="10C92BC7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3. Meeting Agenda</w:t>
            </w:r>
          </w:p>
        </w:tc>
      </w:tr>
      <w:tr w:rsidR="0038362A" w:rsidRPr="001F2787" w14:paraId="65877FED" w14:textId="77777777" w:rsidTr="00D7364B">
        <w:trPr>
          <w:cantSplit/>
        </w:trPr>
        <w:tc>
          <w:tcPr>
            <w:tcW w:w="7624" w:type="dxa"/>
            <w:shd w:val="clear" w:color="auto" w:fill="C8E9EE"/>
          </w:tcPr>
          <w:p w14:paraId="122EBE2E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456" w:type="dxa"/>
            <w:shd w:val="clear" w:color="auto" w:fill="C8E9EE"/>
          </w:tcPr>
          <w:p w14:paraId="2642A382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</w:t>
            </w:r>
          </w:p>
        </w:tc>
      </w:tr>
      <w:tr w:rsidR="0038362A" w:rsidRPr="001F2787" w14:paraId="5EF87F15" w14:textId="77777777" w:rsidTr="00D7364B">
        <w:trPr>
          <w:cantSplit/>
        </w:trPr>
        <w:tc>
          <w:tcPr>
            <w:tcW w:w="7624" w:type="dxa"/>
          </w:tcPr>
          <w:p w14:paraId="1A438ECD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The group name will be determined.</w:t>
            </w:r>
          </w:p>
        </w:tc>
        <w:tc>
          <w:tcPr>
            <w:tcW w:w="2456" w:type="dxa"/>
          </w:tcPr>
          <w:p w14:paraId="2CCA10F0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2590ECE3" w14:textId="77777777" w:rsidTr="00D7364B">
        <w:trPr>
          <w:cantSplit/>
        </w:trPr>
        <w:tc>
          <w:tcPr>
            <w:tcW w:w="7624" w:type="dxa"/>
          </w:tcPr>
          <w:p w14:paraId="7E3035CC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Sites received from team members will be presented one by one to everyone in the group.</w:t>
            </w:r>
          </w:p>
        </w:tc>
        <w:tc>
          <w:tcPr>
            <w:tcW w:w="2456" w:type="dxa"/>
          </w:tcPr>
          <w:p w14:paraId="1A8CC5E7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8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65DB6BF5" w14:textId="77777777" w:rsidTr="00D7364B">
        <w:trPr>
          <w:cantSplit/>
        </w:trPr>
        <w:tc>
          <w:tcPr>
            <w:tcW w:w="7624" w:type="dxa"/>
          </w:tcPr>
          <w:p w14:paraId="43DC7C42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64B34">
              <w:rPr>
                <w:sz w:val="24"/>
                <w:szCs w:val="24"/>
              </w:rPr>
              <w:t>Three ideal websites have been selected.</w:t>
            </w:r>
          </w:p>
        </w:tc>
        <w:tc>
          <w:tcPr>
            <w:tcW w:w="2456" w:type="dxa"/>
          </w:tcPr>
          <w:p w14:paraId="7C97C7DD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9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78BD49BB" w14:textId="77777777" w:rsidTr="00D7364B">
        <w:trPr>
          <w:cantSplit/>
        </w:trPr>
        <w:tc>
          <w:tcPr>
            <w:tcW w:w="7624" w:type="dxa"/>
          </w:tcPr>
          <w:p w14:paraId="2DC98DD1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C3E2E">
              <w:rPr>
                <w:sz w:val="24"/>
                <w:szCs w:val="24"/>
              </w:rPr>
              <w:t>Site selection and team names must be discussed by the scram master with the course leader, a topic that will be discussed with all members of the team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56" w:type="dxa"/>
          </w:tcPr>
          <w:p w14:paraId="28524F69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F2787">
              <w:rPr>
                <w:sz w:val="24"/>
                <w:szCs w:val="24"/>
              </w:rPr>
              <w:t>5 minutes</w:t>
            </w:r>
          </w:p>
        </w:tc>
      </w:tr>
    </w:tbl>
    <w:p w14:paraId="10C27BEE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600"/>
        <w:gridCol w:w="3870"/>
      </w:tblGrid>
      <w:tr w:rsidR="0038362A" w:rsidRPr="001F2787" w14:paraId="2B93AA8D" w14:textId="77777777" w:rsidTr="00D7364B">
        <w:trPr>
          <w:cantSplit/>
        </w:trPr>
        <w:tc>
          <w:tcPr>
            <w:tcW w:w="10080" w:type="dxa"/>
            <w:gridSpan w:val="3"/>
            <w:shd w:val="clear" w:color="auto" w:fill="61BECD"/>
          </w:tcPr>
          <w:p w14:paraId="101909A5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lastRenderedPageBreak/>
              <w:t>4. Pre-work/Preparation (documents/handouts to bring, reading material, etc.)</w:t>
            </w:r>
          </w:p>
        </w:tc>
      </w:tr>
      <w:tr w:rsidR="0038362A" w:rsidRPr="001F2787" w14:paraId="7399AF4E" w14:textId="77777777" w:rsidTr="00D7364B">
        <w:trPr>
          <w:cantSplit/>
          <w:trHeight w:val="341"/>
        </w:trPr>
        <w:tc>
          <w:tcPr>
            <w:tcW w:w="2610" w:type="dxa"/>
            <w:shd w:val="clear" w:color="auto" w:fill="C8E9EE"/>
          </w:tcPr>
          <w:p w14:paraId="5B02B21F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C8E9EE"/>
          </w:tcPr>
          <w:p w14:paraId="1178335E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Decision</w:t>
            </w:r>
          </w:p>
        </w:tc>
        <w:tc>
          <w:tcPr>
            <w:tcW w:w="3870" w:type="dxa"/>
            <w:tcBorders>
              <w:left w:val="single" w:sz="4" w:space="0" w:color="auto"/>
            </w:tcBorders>
            <w:shd w:val="clear" w:color="auto" w:fill="C8E9EE"/>
          </w:tcPr>
          <w:p w14:paraId="4B576A66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Action To Taken</w:t>
            </w:r>
          </w:p>
        </w:tc>
      </w:tr>
      <w:tr w:rsidR="0038362A" w:rsidRPr="001F2787" w14:paraId="60D76AD6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E744E2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Let all the members decide the name of the team together.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84A948D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After consulting with all the members of the team, the team name was decided as "FC-SAS".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031C822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77717D">
              <w:rPr>
                <w:sz w:val="24"/>
                <w:szCs w:val="24"/>
              </w:rPr>
              <w:t>Many suitable names was preferred by all the team members, including one that was identified.</w:t>
            </w:r>
          </w:p>
        </w:tc>
      </w:tr>
      <w:tr w:rsidR="0038362A" w:rsidRPr="001F2787" w14:paraId="08EF3680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2A6D35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26DE7">
              <w:rPr>
                <w:sz w:val="24"/>
                <w:szCs w:val="24"/>
              </w:rPr>
              <w:t>All team members will display their referral sites.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DAC5F72" w14:textId="77777777" w:rsidR="0038362A" w:rsidRPr="009F7A00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One by one, All the group members displayed their searched sites and related features.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8D68668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All team members will review the searched sites and monitor whether the site has all the features of the project.</w:t>
            </w:r>
          </w:p>
        </w:tc>
      </w:tr>
      <w:tr w:rsidR="0038362A" w:rsidRPr="001F2787" w14:paraId="246DC504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0A837F" w14:textId="77777777" w:rsidR="0038362A" w:rsidRPr="0038362A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>Best three website is selected.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A63856B" w14:textId="77777777" w:rsidR="0038362A" w:rsidRPr="0038362A" w:rsidRDefault="0038362A" w:rsidP="00D7364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The </w:t>
            </w:r>
            <w:r w:rsidRPr="0038362A">
              <w:rPr>
                <w:color w:val="000000" w:themeColor="text1"/>
                <w:sz w:val="24"/>
                <w:szCs w:val="24"/>
              </w:rPr>
              <w:t>University of Southern Queensland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8362A">
              <w:rPr>
                <w:color w:val="000000" w:themeColor="text1"/>
                <w:sz w:val="24"/>
                <w:szCs w:val="24"/>
              </w:rPr>
              <w:t>was selected</w:t>
            </w:r>
            <w:r>
              <w:rPr>
                <w:color w:val="000000" w:themeColor="text1"/>
                <w:sz w:val="24"/>
                <w:szCs w:val="24"/>
              </w:rPr>
              <w:t xml:space="preserve"> from initially chosen three universities</w:t>
            </w:r>
            <w:r w:rsidRPr="0038362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7020B05" w14:textId="77777777" w:rsidR="0038362A" w:rsidRPr="0038362A" w:rsidRDefault="0038362A" w:rsidP="00D7364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 xml:space="preserve">Best three website is selected amongst the identified 12 websites. </w:t>
            </w:r>
          </w:p>
        </w:tc>
      </w:tr>
      <w:tr w:rsidR="0038362A" w:rsidRPr="001F2787" w14:paraId="7677E280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22BEA38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scrum master is responsible for sharing the selected website and team name with our course leader. 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09C52FED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three universities and the name of the team was share with the course leader.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6CCC58CF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the name of the website and the team name is selected the scrum master is responsible for notifying the course coordinator.</w:t>
            </w:r>
          </w:p>
        </w:tc>
      </w:tr>
    </w:tbl>
    <w:p w14:paraId="70393884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40"/>
        <w:gridCol w:w="1890"/>
        <w:gridCol w:w="990"/>
        <w:gridCol w:w="1350"/>
        <w:gridCol w:w="1440"/>
        <w:gridCol w:w="2430"/>
      </w:tblGrid>
      <w:tr w:rsidR="0038362A" w:rsidRPr="001F2787" w14:paraId="74610DC3" w14:textId="77777777" w:rsidTr="00D7364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1BECD"/>
          </w:tcPr>
          <w:p w14:paraId="5E3A0F12" w14:textId="77777777" w:rsidR="0038362A" w:rsidRPr="001F2787" w:rsidRDefault="0038362A" w:rsidP="00D7364B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5. Next Meeting </w:t>
            </w:r>
          </w:p>
        </w:tc>
      </w:tr>
      <w:tr w:rsidR="0038362A" w:rsidRPr="001F2787" w14:paraId="715AE6D0" w14:textId="77777777" w:rsidTr="00D7364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4A59E514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 xml:space="preserve">Date:  </w:t>
            </w:r>
            <w:r w:rsidRPr="001F2787">
              <w:rPr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61830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65CAE72A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32EAB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 PM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5EF22BFD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E68E6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Meet</w:t>
            </w:r>
          </w:p>
        </w:tc>
      </w:tr>
      <w:tr w:rsidR="0038362A" w:rsidRPr="001F2787" w14:paraId="30D60994" w14:textId="77777777" w:rsidTr="00D7364B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4755C0A8" w14:textId="77777777" w:rsidR="0038362A" w:rsidRPr="001F2787" w:rsidRDefault="0038362A" w:rsidP="00D7364B">
            <w:pPr>
              <w:pStyle w:val="Header"/>
              <w:keepNext/>
              <w:keepLines/>
              <w:spacing w:before="60" w:after="60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Objective:</w:t>
            </w:r>
          </w:p>
        </w:tc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CCDA0D" w14:textId="77777777" w:rsidR="0038362A" w:rsidRPr="001F2787" w:rsidRDefault="0038362A" w:rsidP="00D7364B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2880"/>
              </w:tabs>
              <w:spacing w:before="60" w:after="60"/>
              <w:rPr>
                <w:b w:val="0"/>
                <w:sz w:val="24"/>
                <w:szCs w:val="24"/>
              </w:rPr>
            </w:pPr>
            <w:r w:rsidRPr="001F2787">
              <w:rPr>
                <w:b w:val="0"/>
                <w:sz w:val="24"/>
                <w:szCs w:val="24"/>
              </w:rPr>
              <w:t xml:space="preserve">Identifying the major features of the system and prioritizing the selected features before starting development. </w:t>
            </w:r>
          </w:p>
        </w:tc>
      </w:tr>
    </w:tbl>
    <w:p w14:paraId="1E3A38FA" w14:textId="77777777" w:rsidR="0038362A" w:rsidRPr="001F2787" w:rsidRDefault="0038362A" w:rsidP="0038362A">
      <w:pPr>
        <w:pStyle w:val="Footer"/>
        <w:tabs>
          <w:tab w:val="clear" w:pos="4320"/>
          <w:tab w:val="clear" w:pos="8640"/>
        </w:tabs>
        <w:jc w:val="center"/>
        <w:rPr>
          <w:szCs w:val="24"/>
        </w:rPr>
      </w:pPr>
    </w:p>
    <w:p w14:paraId="3AA889DD" w14:textId="77777777" w:rsidR="0038362A" w:rsidRPr="001F2787" w:rsidRDefault="0038362A" w:rsidP="0038362A">
      <w:pPr>
        <w:rPr>
          <w:szCs w:val="24"/>
        </w:rPr>
      </w:pPr>
      <w:r w:rsidRPr="001F2787">
        <w:rPr>
          <w:szCs w:val="24"/>
        </w:rPr>
        <w:t xml:space="preserve"> </w:t>
      </w:r>
    </w:p>
    <w:p w14:paraId="4A9B58FC" w14:textId="3399AA29" w:rsidR="00496D83" w:rsidRDefault="00496D83" w:rsidP="009E0447">
      <w:pPr>
        <w:jc w:val="center"/>
        <w:rPr>
          <w:b/>
          <w:color w:val="800080"/>
          <w:szCs w:val="24"/>
        </w:rPr>
      </w:pPr>
    </w:p>
    <w:p w14:paraId="2921BE0A" w14:textId="0E8442A1" w:rsidR="0038362A" w:rsidRDefault="0038362A" w:rsidP="009E0447">
      <w:pPr>
        <w:jc w:val="center"/>
        <w:rPr>
          <w:b/>
          <w:color w:val="800080"/>
          <w:szCs w:val="24"/>
        </w:rPr>
      </w:pPr>
    </w:p>
    <w:p w14:paraId="02FCC86C" w14:textId="36A197F9" w:rsidR="0038362A" w:rsidRDefault="0038362A" w:rsidP="009E0447">
      <w:pPr>
        <w:jc w:val="center"/>
        <w:rPr>
          <w:b/>
          <w:color w:val="800080"/>
          <w:szCs w:val="24"/>
        </w:rPr>
      </w:pPr>
    </w:p>
    <w:p w14:paraId="705002E6" w14:textId="488C216C" w:rsidR="0038362A" w:rsidRDefault="0038362A" w:rsidP="009E0447">
      <w:pPr>
        <w:jc w:val="center"/>
        <w:rPr>
          <w:b/>
          <w:color w:val="800080"/>
          <w:szCs w:val="24"/>
        </w:rPr>
      </w:pPr>
    </w:p>
    <w:p w14:paraId="42EB0D6B" w14:textId="4E6E8BE6" w:rsidR="0038362A" w:rsidRDefault="0038362A" w:rsidP="009E0447">
      <w:pPr>
        <w:jc w:val="center"/>
        <w:rPr>
          <w:b/>
          <w:color w:val="800080"/>
          <w:szCs w:val="24"/>
        </w:rPr>
      </w:pPr>
    </w:p>
    <w:p w14:paraId="01F9E215" w14:textId="6A62E5D7" w:rsidR="0038362A" w:rsidRDefault="0038362A" w:rsidP="009E0447">
      <w:pPr>
        <w:jc w:val="center"/>
        <w:rPr>
          <w:b/>
          <w:color w:val="800080"/>
          <w:szCs w:val="24"/>
        </w:rPr>
      </w:pPr>
    </w:p>
    <w:p w14:paraId="6F185B5F" w14:textId="14763C6F" w:rsidR="0038362A" w:rsidRDefault="0038362A" w:rsidP="009E0447">
      <w:pPr>
        <w:jc w:val="center"/>
        <w:rPr>
          <w:b/>
          <w:color w:val="800080"/>
          <w:szCs w:val="24"/>
        </w:rPr>
      </w:pPr>
    </w:p>
    <w:p w14:paraId="16F9179D" w14:textId="6D0B98BB" w:rsidR="0038362A" w:rsidRDefault="0038362A" w:rsidP="009E0447">
      <w:pPr>
        <w:jc w:val="center"/>
        <w:rPr>
          <w:b/>
          <w:color w:val="800080"/>
          <w:szCs w:val="24"/>
        </w:rPr>
      </w:pPr>
    </w:p>
    <w:p w14:paraId="70EF2EB3" w14:textId="22DF711B" w:rsidR="0038362A" w:rsidRDefault="0038362A" w:rsidP="009E0447">
      <w:pPr>
        <w:jc w:val="center"/>
        <w:rPr>
          <w:b/>
          <w:color w:val="800080"/>
          <w:szCs w:val="24"/>
        </w:rPr>
      </w:pPr>
    </w:p>
    <w:p w14:paraId="7102D7D2" w14:textId="151E8A47" w:rsidR="0038362A" w:rsidRDefault="0038362A" w:rsidP="009E0447">
      <w:pPr>
        <w:jc w:val="center"/>
        <w:rPr>
          <w:b/>
          <w:color w:val="800080"/>
          <w:szCs w:val="24"/>
        </w:rPr>
      </w:pPr>
    </w:p>
    <w:p w14:paraId="4FAB8A5A" w14:textId="02E78042" w:rsidR="0038362A" w:rsidRDefault="0038362A" w:rsidP="009E0447">
      <w:pPr>
        <w:jc w:val="center"/>
        <w:rPr>
          <w:b/>
          <w:color w:val="800080"/>
          <w:szCs w:val="24"/>
        </w:rPr>
      </w:pPr>
    </w:p>
    <w:p w14:paraId="06300420" w14:textId="7B1AF02D" w:rsidR="0038362A" w:rsidRDefault="0038362A" w:rsidP="009E0447">
      <w:pPr>
        <w:jc w:val="center"/>
        <w:rPr>
          <w:b/>
          <w:color w:val="800080"/>
          <w:szCs w:val="24"/>
        </w:rPr>
      </w:pPr>
    </w:p>
    <w:p w14:paraId="537CFA27" w14:textId="7C9598FC" w:rsidR="0038362A" w:rsidRDefault="0038362A" w:rsidP="009E0447">
      <w:pPr>
        <w:jc w:val="center"/>
        <w:rPr>
          <w:b/>
          <w:color w:val="800080"/>
          <w:szCs w:val="24"/>
        </w:rPr>
      </w:pPr>
    </w:p>
    <w:p w14:paraId="121AEE31" w14:textId="2E307DFB" w:rsidR="0038362A" w:rsidRDefault="0038362A" w:rsidP="009E0447">
      <w:pPr>
        <w:jc w:val="center"/>
        <w:rPr>
          <w:b/>
          <w:color w:val="800080"/>
          <w:szCs w:val="24"/>
        </w:rPr>
      </w:pPr>
    </w:p>
    <w:p w14:paraId="155DD828" w14:textId="4C3A456E" w:rsidR="0038362A" w:rsidRDefault="0038362A" w:rsidP="009E0447">
      <w:pPr>
        <w:jc w:val="center"/>
        <w:rPr>
          <w:b/>
          <w:color w:val="800080"/>
          <w:szCs w:val="24"/>
        </w:rPr>
      </w:pPr>
    </w:p>
    <w:p w14:paraId="67F9AC97" w14:textId="6C60BCA1" w:rsidR="0038362A" w:rsidRPr="00563EE2" w:rsidRDefault="0038362A" w:rsidP="0038362A">
      <w:pPr>
        <w:jc w:val="center"/>
        <w:rPr>
          <w:b/>
          <w:color w:val="61BECD"/>
          <w:szCs w:val="24"/>
        </w:rPr>
      </w:pPr>
      <w:r w:rsidRPr="00563EE2">
        <w:rPr>
          <w:b/>
          <w:color w:val="61BECD"/>
          <w:szCs w:val="24"/>
        </w:rPr>
        <w:t xml:space="preserve">MEETING MINUTES - </w:t>
      </w:r>
      <w:r>
        <w:rPr>
          <w:b/>
          <w:color w:val="61BECD"/>
          <w:szCs w:val="24"/>
        </w:rPr>
        <w:t>4</w:t>
      </w:r>
      <w:r w:rsidRPr="00563EE2">
        <w:rPr>
          <w:b/>
          <w:color w:val="61BECD"/>
          <w:szCs w:val="24"/>
        </w:rPr>
        <w:t>.</w:t>
      </w:r>
    </w:p>
    <w:p w14:paraId="705F1DCE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38362A" w:rsidRPr="001F2787" w14:paraId="1F14A6EC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0C0758D5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14:paraId="10E79390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ICM Group Task</w:t>
            </w:r>
          </w:p>
        </w:tc>
      </w:tr>
      <w:tr w:rsidR="0038362A" w:rsidRPr="001F2787" w14:paraId="3938ACD6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76547AA2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Date of Meeting:</w:t>
            </w:r>
            <w:r w:rsidRPr="001F2787">
              <w:rPr>
                <w:i w:val="0"/>
                <w:sz w:val="24"/>
                <w:szCs w:val="24"/>
              </w:rPr>
              <w:t xml:space="preserve"> (MM/DD/YYYY)</w:t>
            </w:r>
          </w:p>
        </w:tc>
        <w:tc>
          <w:tcPr>
            <w:tcW w:w="3060" w:type="dxa"/>
          </w:tcPr>
          <w:p w14:paraId="21F17CF5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11-09-2020</w:t>
            </w:r>
          </w:p>
        </w:tc>
        <w:tc>
          <w:tcPr>
            <w:tcW w:w="1800" w:type="dxa"/>
            <w:shd w:val="clear" w:color="auto" w:fill="C8E9EE"/>
          </w:tcPr>
          <w:p w14:paraId="48539041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14:paraId="48D1F1DE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 PM</w:t>
            </w:r>
          </w:p>
        </w:tc>
      </w:tr>
      <w:tr w:rsidR="0038362A" w:rsidRPr="001F2787" w14:paraId="57E9380B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4E4B69C1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14:paraId="3E24ED0D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</w:t>
            </w:r>
          </w:p>
        </w:tc>
        <w:tc>
          <w:tcPr>
            <w:tcW w:w="1800" w:type="dxa"/>
            <w:shd w:val="clear" w:color="auto" w:fill="C8E9EE"/>
          </w:tcPr>
          <w:p w14:paraId="29A6E0B1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14:paraId="0206BF65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2917DA3D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38362A" w:rsidRPr="001F2787" w14:paraId="36CFB6B2" w14:textId="77777777" w:rsidTr="00D7364B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61BECD"/>
          </w:tcPr>
          <w:p w14:paraId="131C1148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1F2787">
              <w:rPr>
                <w:sz w:val="24"/>
                <w:szCs w:val="24"/>
              </w:rPr>
              <w:t>. Meeting Objective</w:t>
            </w:r>
          </w:p>
        </w:tc>
      </w:tr>
      <w:tr w:rsidR="0038362A" w:rsidRPr="001F2787" w14:paraId="0301B878" w14:textId="77777777" w:rsidTr="00D7364B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9A0A5B3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63055E">
              <w:rPr>
                <w:sz w:val="24"/>
                <w:szCs w:val="24"/>
              </w:rPr>
              <w:t>Team members have to show their selected sites and discuss with other members to select the appropriate one. As well as the name of the team needs to be determined.</w:t>
            </w:r>
          </w:p>
        </w:tc>
      </w:tr>
    </w:tbl>
    <w:p w14:paraId="740E9168" w14:textId="77777777" w:rsidR="0038362A" w:rsidRPr="001F2787" w:rsidRDefault="0038362A" w:rsidP="0038362A">
      <w:pPr>
        <w:jc w:val="center"/>
        <w:rPr>
          <w:szCs w:val="24"/>
        </w:rPr>
      </w:pPr>
    </w:p>
    <w:p w14:paraId="6DED3D5D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420"/>
        <w:gridCol w:w="4500"/>
      </w:tblGrid>
      <w:tr w:rsidR="0038362A" w:rsidRPr="001F2787" w14:paraId="6A6A832C" w14:textId="77777777" w:rsidTr="00D7364B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61BECD"/>
          </w:tcPr>
          <w:p w14:paraId="41580FFF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2. Attendees</w:t>
            </w:r>
          </w:p>
        </w:tc>
      </w:tr>
      <w:tr w:rsidR="0038362A" w:rsidRPr="001F2787" w14:paraId="5DEC5DD2" w14:textId="77777777" w:rsidTr="00D7364B">
        <w:trPr>
          <w:cantSplit/>
          <w:tblHeader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C8E9EE"/>
          </w:tcPr>
          <w:p w14:paraId="13373183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8E9EE"/>
          </w:tcPr>
          <w:p w14:paraId="4773321A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4500" w:type="dxa"/>
            <w:tcBorders>
              <w:top w:val="nil"/>
              <w:bottom w:val="nil"/>
            </w:tcBorders>
            <w:shd w:val="clear" w:color="auto" w:fill="C8E9EE"/>
          </w:tcPr>
          <w:p w14:paraId="2955DC2C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38362A" w:rsidRPr="001F2787" w14:paraId="53ECCCF5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D83953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36C2A">
              <w:rPr>
                <w:sz w:val="24"/>
                <w:szCs w:val="24"/>
              </w:rPr>
              <w:t>001121726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BFE8B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Scrum Master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00E8B9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atiqulislamashik</w:t>
            </w:r>
            <w:r w:rsidRPr="001F2787">
              <w:rPr>
                <w:sz w:val="24"/>
                <w:szCs w:val="24"/>
              </w:rPr>
              <w:t>@gmail.com</w:t>
            </w:r>
          </w:p>
        </w:tc>
      </w:tr>
      <w:tr w:rsidR="0038362A" w:rsidRPr="001F2787" w14:paraId="1A36CE20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7FC558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001121</w:t>
            </w:r>
            <w:r>
              <w:rPr>
                <w:sz w:val="24"/>
                <w:szCs w:val="24"/>
              </w:rPr>
              <w:t>093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C2A1DA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Developer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C7FCB7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562FD3">
              <w:rPr>
                <w:sz w:val="24"/>
                <w:szCs w:val="24"/>
              </w:rPr>
              <w:t>sharifahamedkhan1@gmail.com</w:t>
            </w:r>
          </w:p>
        </w:tc>
      </w:tr>
      <w:tr w:rsidR="0038362A" w:rsidRPr="001F2787" w14:paraId="45C5E4FB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8E6CB4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64AEC">
              <w:rPr>
                <w:sz w:val="24"/>
                <w:szCs w:val="24"/>
              </w:rPr>
              <w:t>001121097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ED0F61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Analyst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73DBD9" w14:textId="77777777" w:rsidR="0038362A" w:rsidRPr="00AE3E63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AE3E63">
              <w:rPr>
                <w:sz w:val="24"/>
                <w:szCs w:val="24"/>
              </w:rPr>
              <w:t>choyoncc@gmail.com</w:t>
            </w:r>
          </w:p>
        </w:tc>
      </w:tr>
      <w:tr w:rsidR="0038362A" w:rsidRPr="001F2787" w14:paraId="6429F550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E4028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>001086181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20299A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Tester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E8E870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0B6939">
              <w:rPr>
                <w:sz w:val="24"/>
                <w:szCs w:val="24"/>
              </w:rPr>
              <w:t>sh3394270@gmail.com</w:t>
            </w:r>
          </w:p>
        </w:tc>
      </w:tr>
      <w:tr w:rsidR="0038362A" w:rsidRPr="001F2787" w14:paraId="3AC23D0C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8B4FC18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 xml:space="preserve">001120911  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37EC21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Designer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66A6570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40C0E">
              <w:rPr>
                <w:sz w:val="24"/>
                <w:szCs w:val="24"/>
              </w:rPr>
              <w:t>alamfarhana73@gmail.com</w:t>
            </w:r>
          </w:p>
        </w:tc>
      </w:tr>
    </w:tbl>
    <w:p w14:paraId="48ACDA83" w14:textId="77777777" w:rsidR="0038362A" w:rsidRPr="001F2787" w:rsidRDefault="0038362A" w:rsidP="0038362A">
      <w:pPr>
        <w:rPr>
          <w:szCs w:val="24"/>
        </w:rPr>
      </w:pPr>
    </w:p>
    <w:p w14:paraId="2A47B5AC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4"/>
        <w:gridCol w:w="2456"/>
      </w:tblGrid>
      <w:tr w:rsidR="0038362A" w:rsidRPr="001F2787" w14:paraId="60796E36" w14:textId="77777777" w:rsidTr="00D7364B">
        <w:trPr>
          <w:cantSplit/>
        </w:trPr>
        <w:tc>
          <w:tcPr>
            <w:tcW w:w="10080" w:type="dxa"/>
            <w:gridSpan w:val="2"/>
            <w:shd w:val="clear" w:color="auto" w:fill="61BECD"/>
          </w:tcPr>
          <w:p w14:paraId="1C115869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3. Meeting Agenda</w:t>
            </w:r>
          </w:p>
        </w:tc>
      </w:tr>
      <w:tr w:rsidR="0038362A" w:rsidRPr="001F2787" w14:paraId="0FC90B8D" w14:textId="77777777" w:rsidTr="00D7364B">
        <w:trPr>
          <w:cantSplit/>
        </w:trPr>
        <w:tc>
          <w:tcPr>
            <w:tcW w:w="7624" w:type="dxa"/>
            <w:shd w:val="clear" w:color="auto" w:fill="C8E9EE"/>
          </w:tcPr>
          <w:p w14:paraId="2D86050E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456" w:type="dxa"/>
            <w:shd w:val="clear" w:color="auto" w:fill="C8E9EE"/>
          </w:tcPr>
          <w:p w14:paraId="097CB218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</w:t>
            </w:r>
          </w:p>
        </w:tc>
      </w:tr>
      <w:tr w:rsidR="0038362A" w:rsidRPr="001F2787" w14:paraId="149C645E" w14:textId="77777777" w:rsidTr="00D7364B">
        <w:trPr>
          <w:cantSplit/>
        </w:trPr>
        <w:tc>
          <w:tcPr>
            <w:tcW w:w="7624" w:type="dxa"/>
          </w:tcPr>
          <w:p w14:paraId="2ECCE8FB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The group name will be determined.</w:t>
            </w:r>
          </w:p>
        </w:tc>
        <w:tc>
          <w:tcPr>
            <w:tcW w:w="2456" w:type="dxa"/>
          </w:tcPr>
          <w:p w14:paraId="0612A6F9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448F9F26" w14:textId="77777777" w:rsidTr="00D7364B">
        <w:trPr>
          <w:cantSplit/>
        </w:trPr>
        <w:tc>
          <w:tcPr>
            <w:tcW w:w="7624" w:type="dxa"/>
          </w:tcPr>
          <w:p w14:paraId="4EC32FAE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Sites received from team members will be presented one by one to everyone in the group.</w:t>
            </w:r>
          </w:p>
        </w:tc>
        <w:tc>
          <w:tcPr>
            <w:tcW w:w="2456" w:type="dxa"/>
          </w:tcPr>
          <w:p w14:paraId="310915A1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8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7CC4DE94" w14:textId="77777777" w:rsidTr="00D7364B">
        <w:trPr>
          <w:cantSplit/>
        </w:trPr>
        <w:tc>
          <w:tcPr>
            <w:tcW w:w="7624" w:type="dxa"/>
          </w:tcPr>
          <w:p w14:paraId="54D95097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64B34">
              <w:rPr>
                <w:sz w:val="24"/>
                <w:szCs w:val="24"/>
              </w:rPr>
              <w:t>Three ideal websites have been selected.</w:t>
            </w:r>
          </w:p>
        </w:tc>
        <w:tc>
          <w:tcPr>
            <w:tcW w:w="2456" w:type="dxa"/>
          </w:tcPr>
          <w:p w14:paraId="2FF59E41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9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33D97B12" w14:textId="77777777" w:rsidTr="00D7364B">
        <w:trPr>
          <w:cantSplit/>
        </w:trPr>
        <w:tc>
          <w:tcPr>
            <w:tcW w:w="7624" w:type="dxa"/>
          </w:tcPr>
          <w:p w14:paraId="279BD219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C3E2E">
              <w:rPr>
                <w:sz w:val="24"/>
                <w:szCs w:val="24"/>
              </w:rPr>
              <w:t>Site selection and team names must be discussed by the scram master with the course leader, a topic that will be discussed with all members of the team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56" w:type="dxa"/>
          </w:tcPr>
          <w:p w14:paraId="1FD7C627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F2787">
              <w:rPr>
                <w:sz w:val="24"/>
                <w:szCs w:val="24"/>
              </w:rPr>
              <w:t>5 minutes</w:t>
            </w:r>
          </w:p>
        </w:tc>
      </w:tr>
    </w:tbl>
    <w:p w14:paraId="39531E28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600"/>
        <w:gridCol w:w="3870"/>
      </w:tblGrid>
      <w:tr w:rsidR="0038362A" w:rsidRPr="001F2787" w14:paraId="7E1E77AC" w14:textId="77777777" w:rsidTr="00D7364B">
        <w:trPr>
          <w:cantSplit/>
        </w:trPr>
        <w:tc>
          <w:tcPr>
            <w:tcW w:w="10080" w:type="dxa"/>
            <w:gridSpan w:val="3"/>
            <w:shd w:val="clear" w:color="auto" w:fill="61BECD"/>
          </w:tcPr>
          <w:p w14:paraId="44B8BC59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lastRenderedPageBreak/>
              <w:t>4. Pre-work/Preparation (documents/handouts to bring, reading material, etc.)</w:t>
            </w:r>
          </w:p>
        </w:tc>
      </w:tr>
      <w:tr w:rsidR="0038362A" w:rsidRPr="001F2787" w14:paraId="658A9C21" w14:textId="77777777" w:rsidTr="00D7364B">
        <w:trPr>
          <w:cantSplit/>
          <w:trHeight w:val="341"/>
        </w:trPr>
        <w:tc>
          <w:tcPr>
            <w:tcW w:w="2610" w:type="dxa"/>
            <w:shd w:val="clear" w:color="auto" w:fill="C8E9EE"/>
          </w:tcPr>
          <w:p w14:paraId="71E1FD6A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C8E9EE"/>
          </w:tcPr>
          <w:p w14:paraId="05C3B622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Decision</w:t>
            </w:r>
          </w:p>
        </w:tc>
        <w:tc>
          <w:tcPr>
            <w:tcW w:w="3870" w:type="dxa"/>
            <w:tcBorders>
              <w:left w:val="single" w:sz="4" w:space="0" w:color="auto"/>
            </w:tcBorders>
            <w:shd w:val="clear" w:color="auto" w:fill="C8E9EE"/>
          </w:tcPr>
          <w:p w14:paraId="402EFC1C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Action To Taken</w:t>
            </w:r>
          </w:p>
        </w:tc>
      </w:tr>
      <w:tr w:rsidR="0038362A" w:rsidRPr="001F2787" w14:paraId="0011E372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495A7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Let all the members decide the name of the team together.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C3DDE38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After consulting with all the members of the team, the team name was decided as "FC-SAS".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C82C6D0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77717D">
              <w:rPr>
                <w:sz w:val="24"/>
                <w:szCs w:val="24"/>
              </w:rPr>
              <w:t>Many suitable names was preferred by all the team members, including one that was identified.</w:t>
            </w:r>
          </w:p>
        </w:tc>
      </w:tr>
      <w:tr w:rsidR="0038362A" w:rsidRPr="001F2787" w14:paraId="2E826DA8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F43A3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26DE7">
              <w:rPr>
                <w:sz w:val="24"/>
                <w:szCs w:val="24"/>
              </w:rPr>
              <w:t>All team members will display their referral sites.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0E2990A" w14:textId="77777777" w:rsidR="0038362A" w:rsidRPr="009F7A00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One by one, All the group members displayed their searched sites and related features.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015C710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All team members will review the searched sites and monitor whether the site has all the features of the project.</w:t>
            </w:r>
          </w:p>
        </w:tc>
      </w:tr>
      <w:tr w:rsidR="0038362A" w:rsidRPr="001F2787" w14:paraId="242BC56D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B597E4" w14:textId="77777777" w:rsidR="0038362A" w:rsidRPr="0038362A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>Best three website is selected.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D90DD75" w14:textId="77777777" w:rsidR="0038362A" w:rsidRPr="0038362A" w:rsidRDefault="0038362A" w:rsidP="00D7364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The </w:t>
            </w:r>
            <w:r w:rsidRPr="0038362A">
              <w:rPr>
                <w:color w:val="000000" w:themeColor="text1"/>
                <w:sz w:val="24"/>
                <w:szCs w:val="24"/>
              </w:rPr>
              <w:t>University of Southern Queensland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8362A">
              <w:rPr>
                <w:color w:val="000000" w:themeColor="text1"/>
                <w:sz w:val="24"/>
                <w:szCs w:val="24"/>
              </w:rPr>
              <w:t>was selected</w:t>
            </w:r>
            <w:r>
              <w:rPr>
                <w:color w:val="000000" w:themeColor="text1"/>
                <w:sz w:val="24"/>
                <w:szCs w:val="24"/>
              </w:rPr>
              <w:t xml:space="preserve"> from initially chosen three universities</w:t>
            </w:r>
            <w:r w:rsidRPr="0038362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98CA891" w14:textId="77777777" w:rsidR="0038362A" w:rsidRPr="0038362A" w:rsidRDefault="0038362A" w:rsidP="00D7364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 xml:space="preserve">Best three website is selected amongst the identified 12 websites. </w:t>
            </w:r>
          </w:p>
        </w:tc>
      </w:tr>
      <w:tr w:rsidR="0038362A" w:rsidRPr="001F2787" w14:paraId="0CBFDA37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E41BF17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scrum master is responsible for sharing the selected website and team name with our course leader. 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7B4C9CAF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three universities and the name of the team was share with the course leader.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4523E2C8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the name of the website and the team name is selected the scrum master is responsible for notifying the course coordinator.</w:t>
            </w:r>
          </w:p>
        </w:tc>
      </w:tr>
    </w:tbl>
    <w:p w14:paraId="3723355D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40"/>
        <w:gridCol w:w="1890"/>
        <w:gridCol w:w="990"/>
        <w:gridCol w:w="1350"/>
        <w:gridCol w:w="1440"/>
        <w:gridCol w:w="2430"/>
      </w:tblGrid>
      <w:tr w:rsidR="0038362A" w:rsidRPr="001F2787" w14:paraId="42A0A09B" w14:textId="77777777" w:rsidTr="00D7364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1BECD"/>
          </w:tcPr>
          <w:p w14:paraId="5CC31244" w14:textId="77777777" w:rsidR="0038362A" w:rsidRPr="001F2787" w:rsidRDefault="0038362A" w:rsidP="00D7364B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5. Next Meeting </w:t>
            </w:r>
          </w:p>
        </w:tc>
      </w:tr>
      <w:tr w:rsidR="0038362A" w:rsidRPr="001F2787" w14:paraId="1C4F026E" w14:textId="77777777" w:rsidTr="00D7364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273E3559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 xml:space="preserve">Date:  </w:t>
            </w:r>
            <w:r w:rsidRPr="001F2787">
              <w:rPr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16569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1CEC2AF6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8F397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 PM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42E5A1A0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52AF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Meet</w:t>
            </w:r>
          </w:p>
        </w:tc>
      </w:tr>
      <w:tr w:rsidR="0038362A" w:rsidRPr="001F2787" w14:paraId="42998CBA" w14:textId="77777777" w:rsidTr="00D7364B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1E1CFD5F" w14:textId="77777777" w:rsidR="0038362A" w:rsidRPr="001F2787" w:rsidRDefault="0038362A" w:rsidP="00D7364B">
            <w:pPr>
              <w:pStyle w:val="Header"/>
              <w:keepNext/>
              <w:keepLines/>
              <w:spacing w:before="60" w:after="60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Objective:</w:t>
            </w:r>
          </w:p>
        </w:tc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30DCF5" w14:textId="77777777" w:rsidR="0038362A" w:rsidRPr="001F2787" w:rsidRDefault="0038362A" w:rsidP="00D7364B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2880"/>
              </w:tabs>
              <w:spacing w:before="60" w:after="60"/>
              <w:rPr>
                <w:b w:val="0"/>
                <w:sz w:val="24"/>
                <w:szCs w:val="24"/>
              </w:rPr>
            </w:pPr>
            <w:r w:rsidRPr="001F2787">
              <w:rPr>
                <w:b w:val="0"/>
                <w:sz w:val="24"/>
                <w:szCs w:val="24"/>
              </w:rPr>
              <w:t xml:space="preserve">Identifying the major features of the system and prioritizing the selected features before starting development. </w:t>
            </w:r>
          </w:p>
        </w:tc>
      </w:tr>
    </w:tbl>
    <w:p w14:paraId="17B8A0BA" w14:textId="77777777" w:rsidR="0038362A" w:rsidRPr="001F2787" w:rsidRDefault="0038362A" w:rsidP="0038362A">
      <w:pPr>
        <w:pStyle w:val="Footer"/>
        <w:tabs>
          <w:tab w:val="clear" w:pos="4320"/>
          <w:tab w:val="clear" w:pos="8640"/>
        </w:tabs>
        <w:jc w:val="center"/>
        <w:rPr>
          <w:szCs w:val="24"/>
        </w:rPr>
      </w:pPr>
    </w:p>
    <w:p w14:paraId="20FABB4A" w14:textId="77777777" w:rsidR="0038362A" w:rsidRPr="001F2787" w:rsidRDefault="0038362A" w:rsidP="0038362A">
      <w:pPr>
        <w:rPr>
          <w:szCs w:val="24"/>
        </w:rPr>
      </w:pPr>
      <w:r w:rsidRPr="001F2787">
        <w:rPr>
          <w:szCs w:val="24"/>
        </w:rPr>
        <w:t xml:space="preserve"> </w:t>
      </w:r>
    </w:p>
    <w:p w14:paraId="37B64ECC" w14:textId="4DEFD6CE" w:rsidR="0038362A" w:rsidRDefault="0038362A" w:rsidP="009E0447">
      <w:pPr>
        <w:jc w:val="center"/>
        <w:rPr>
          <w:b/>
          <w:color w:val="800080"/>
          <w:szCs w:val="24"/>
        </w:rPr>
      </w:pPr>
    </w:p>
    <w:p w14:paraId="05107D46" w14:textId="64A29123" w:rsidR="0038362A" w:rsidRDefault="0038362A" w:rsidP="009E0447">
      <w:pPr>
        <w:jc w:val="center"/>
        <w:rPr>
          <w:b/>
          <w:color w:val="800080"/>
          <w:szCs w:val="24"/>
        </w:rPr>
      </w:pPr>
    </w:p>
    <w:p w14:paraId="4BA6DA15" w14:textId="5B0946D2" w:rsidR="0038362A" w:rsidRDefault="0038362A" w:rsidP="009E0447">
      <w:pPr>
        <w:jc w:val="center"/>
        <w:rPr>
          <w:b/>
          <w:color w:val="800080"/>
          <w:szCs w:val="24"/>
        </w:rPr>
      </w:pPr>
    </w:p>
    <w:p w14:paraId="0DEED569" w14:textId="1E7DDEEF" w:rsidR="0038362A" w:rsidRDefault="0038362A" w:rsidP="009E0447">
      <w:pPr>
        <w:jc w:val="center"/>
        <w:rPr>
          <w:b/>
          <w:color w:val="800080"/>
          <w:szCs w:val="24"/>
        </w:rPr>
      </w:pPr>
    </w:p>
    <w:p w14:paraId="5DDE3CBB" w14:textId="31CCBDD5" w:rsidR="0038362A" w:rsidRDefault="0038362A" w:rsidP="009E0447">
      <w:pPr>
        <w:jc w:val="center"/>
        <w:rPr>
          <w:b/>
          <w:color w:val="800080"/>
          <w:szCs w:val="24"/>
        </w:rPr>
      </w:pPr>
    </w:p>
    <w:p w14:paraId="169B5D70" w14:textId="615C48FC" w:rsidR="0038362A" w:rsidRDefault="0038362A" w:rsidP="009E0447">
      <w:pPr>
        <w:jc w:val="center"/>
        <w:rPr>
          <w:b/>
          <w:color w:val="800080"/>
          <w:szCs w:val="24"/>
        </w:rPr>
      </w:pPr>
    </w:p>
    <w:p w14:paraId="2C68C756" w14:textId="4AB3F546" w:rsidR="0038362A" w:rsidRDefault="0038362A" w:rsidP="009E0447">
      <w:pPr>
        <w:jc w:val="center"/>
        <w:rPr>
          <w:b/>
          <w:color w:val="800080"/>
          <w:szCs w:val="24"/>
        </w:rPr>
      </w:pPr>
    </w:p>
    <w:p w14:paraId="74D55FC2" w14:textId="38C793CE" w:rsidR="0038362A" w:rsidRDefault="0038362A" w:rsidP="009E0447">
      <w:pPr>
        <w:jc w:val="center"/>
        <w:rPr>
          <w:b/>
          <w:color w:val="800080"/>
          <w:szCs w:val="24"/>
        </w:rPr>
      </w:pPr>
    </w:p>
    <w:p w14:paraId="5B7E2944" w14:textId="1201F0F8" w:rsidR="0038362A" w:rsidRDefault="0038362A" w:rsidP="009E0447">
      <w:pPr>
        <w:jc w:val="center"/>
        <w:rPr>
          <w:b/>
          <w:color w:val="800080"/>
          <w:szCs w:val="24"/>
        </w:rPr>
      </w:pPr>
    </w:p>
    <w:p w14:paraId="6F8616B5" w14:textId="06221BF0" w:rsidR="0038362A" w:rsidRDefault="0038362A" w:rsidP="009E0447">
      <w:pPr>
        <w:jc w:val="center"/>
        <w:rPr>
          <w:b/>
          <w:color w:val="800080"/>
          <w:szCs w:val="24"/>
        </w:rPr>
      </w:pPr>
    </w:p>
    <w:p w14:paraId="6596752A" w14:textId="5819C830" w:rsidR="0038362A" w:rsidRDefault="0038362A" w:rsidP="009E0447">
      <w:pPr>
        <w:jc w:val="center"/>
        <w:rPr>
          <w:b/>
          <w:color w:val="800080"/>
          <w:szCs w:val="24"/>
        </w:rPr>
      </w:pPr>
    </w:p>
    <w:p w14:paraId="7021C3E8" w14:textId="5A659FC1" w:rsidR="0038362A" w:rsidRDefault="0038362A" w:rsidP="009E0447">
      <w:pPr>
        <w:jc w:val="center"/>
        <w:rPr>
          <w:b/>
          <w:color w:val="800080"/>
          <w:szCs w:val="24"/>
        </w:rPr>
      </w:pPr>
    </w:p>
    <w:p w14:paraId="07AE8E5A" w14:textId="4E97C100" w:rsidR="0038362A" w:rsidRDefault="0038362A" w:rsidP="009E0447">
      <w:pPr>
        <w:jc w:val="center"/>
        <w:rPr>
          <w:b/>
          <w:color w:val="800080"/>
          <w:szCs w:val="24"/>
        </w:rPr>
      </w:pPr>
    </w:p>
    <w:p w14:paraId="2ED40095" w14:textId="162716F8" w:rsidR="0038362A" w:rsidRDefault="0038362A" w:rsidP="009E0447">
      <w:pPr>
        <w:jc w:val="center"/>
        <w:rPr>
          <w:b/>
          <w:color w:val="800080"/>
          <w:szCs w:val="24"/>
        </w:rPr>
      </w:pPr>
    </w:p>
    <w:p w14:paraId="74A8DC77" w14:textId="0D1EC02A" w:rsidR="0038362A" w:rsidRDefault="0038362A" w:rsidP="009E0447">
      <w:pPr>
        <w:jc w:val="center"/>
        <w:rPr>
          <w:b/>
          <w:color w:val="800080"/>
          <w:szCs w:val="24"/>
        </w:rPr>
      </w:pPr>
    </w:p>
    <w:p w14:paraId="6FBEB358" w14:textId="01F317A1" w:rsidR="0038362A" w:rsidRDefault="0038362A" w:rsidP="009E0447">
      <w:pPr>
        <w:jc w:val="center"/>
        <w:rPr>
          <w:b/>
          <w:color w:val="800080"/>
          <w:szCs w:val="24"/>
        </w:rPr>
      </w:pPr>
    </w:p>
    <w:p w14:paraId="1993F633" w14:textId="3092235C" w:rsidR="0038362A" w:rsidRPr="00563EE2" w:rsidRDefault="0038362A" w:rsidP="0038362A">
      <w:pPr>
        <w:jc w:val="center"/>
        <w:rPr>
          <w:b/>
          <w:color w:val="61BECD"/>
          <w:szCs w:val="24"/>
        </w:rPr>
      </w:pPr>
      <w:r w:rsidRPr="00563EE2">
        <w:rPr>
          <w:b/>
          <w:color w:val="61BECD"/>
          <w:szCs w:val="24"/>
        </w:rPr>
        <w:t xml:space="preserve">MEETING MINUTES - </w:t>
      </w:r>
      <w:r w:rsidR="00180491">
        <w:rPr>
          <w:b/>
          <w:color w:val="61BECD"/>
          <w:szCs w:val="24"/>
        </w:rPr>
        <w:t>5</w:t>
      </w:r>
    </w:p>
    <w:p w14:paraId="5C58B4E1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38362A" w:rsidRPr="001F2787" w14:paraId="4F73DE94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521FF7F9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14:paraId="2F78FC4D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ICM Group Task</w:t>
            </w:r>
          </w:p>
        </w:tc>
      </w:tr>
      <w:tr w:rsidR="0038362A" w:rsidRPr="001F2787" w14:paraId="534D9C16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2B2EADFB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Date of Meeting:</w:t>
            </w:r>
            <w:r w:rsidRPr="001F2787">
              <w:rPr>
                <w:i w:val="0"/>
                <w:sz w:val="24"/>
                <w:szCs w:val="24"/>
              </w:rPr>
              <w:t xml:space="preserve"> (MM/DD/YYYY)</w:t>
            </w:r>
          </w:p>
        </w:tc>
        <w:tc>
          <w:tcPr>
            <w:tcW w:w="3060" w:type="dxa"/>
          </w:tcPr>
          <w:p w14:paraId="38D54456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11-09-2020</w:t>
            </w:r>
          </w:p>
        </w:tc>
        <w:tc>
          <w:tcPr>
            <w:tcW w:w="1800" w:type="dxa"/>
            <w:shd w:val="clear" w:color="auto" w:fill="C8E9EE"/>
          </w:tcPr>
          <w:p w14:paraId="68AB5C06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14:paraId="10F648A5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 PM</w:t>
            </w:r>
          </w:p>
        </w:tc>
      </w:tr>
      <w:tr w:rsidR="0038362A" w:rsidRPr="001F2787" w14:paraId="5B33FF9B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6369D008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14:paraId="6D5EAD27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</w:t>
            </w:r>
          </w:p>
        </w:tc>
        <w:tc>
          <w:tcPr>
            <w:tcW w:w="1800" w:type="dxa"/>
            <w:shd w:val="clear" w:color="auto" w:fill="C8E9EE"/>
          </w:tcPr>
          <w:p w14:paraId="6425A0BC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14:paraId="129437F9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74E1C754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38362A" w:rsidRPr="001F2787" w14:paraId="2E07C03F" w14:textId="77777777" w:rsidTr="00D7364B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61BECD"/>
          </w:tcPr>
          <w:p w14:paraId="14A8E28C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1F2787">
              <w:rPr>
                <w:sz w:val="24"/>
                <w:szCs w:val="24"/>
              </w:rPr>
              <w:t>. Meeting Objective</w:t>
            </w:r>
          </w:p>
        </w:tc>
      </w:tr>
      <w:tr w:rsidR="0038362A" w:rsidRPr="001F2787" w14:paraId="594DAA34" w14:textId="77777777" w:rsidTr="00D7364B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A66EAE1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63055E">
              <w:rPr>
                <w:sz w:val="24"/>
                <w:szCs w:val="24"/>
              </w:rPr>
              <w:t>Team members have to show their selected sites and discuss with other members to select the appropriate one. As well as the name of the team needs to be determined.</w:t>
            </w:r>
          </w:p>
        </w:tc>
      </w:tr>
    </w:tbl>
    <w:p w14:paraId="13877F76" w14:textId="77777777" w:rsidR="0038362A" w:rsidRPr="001F2787" w:rsidRDefault="0038362A" w:rsidP="0038362A">
      <w:pPr>
        <w:jc w:val="center"/>
        <w:rPr>
          <w:szCs w:val="24"/>
        </w:rPr>
      </w:pPr>
    </w:p>
    <w:p w14:paraId="50317AED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420"/>
        <w:gridCol w:w="4500"/>
      </w:tblGrid>
      <w:tr w:rsidR="0038362A" w:rsidRPr="001F2787" w14:paraId="3094B82B" w14:textId="77777777" w:rsidTr="00D7364B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61BECD"/>
          </w:tcPr>
          <w:p w14:paraId="1545C49F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2. Attendees</w:t>
            </w:r>
          </w:p>
        </w:tc>
      </w:tr>
      <w:tr w:rsidR="0038362A" w:rsidRPr="001F2787" w14:paraId="4F74385F" w14:textId="77777777" w:rsidTr="00D7364B">
        <w:trPr>
          <w:cantSplit/>
          <w:tblHeader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C8E9EE"/>
          </w:tcPr>
          <w:p w14:paraId="546A0A22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8E9EE"/>
          </w:tcPr>
          <w:p w14:paraId="0313A341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4500" w:type="dxa"/>
            <w:tcBorders>
              <w:top w:val="nil"/>
              <w:bottom w:val="nil"/>
            </w:tcBorders>
            <w:shd w:val="clear" w:color="auto" w:fill="C8E9EE"/>
          </w:tcPr>
          <w:p w14:paraId="236AB37B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38362A" w:rsidRPr="001F2787" w14:paraId="02685E7B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37851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36C2A">
              <w:rPr>
                <w:sz w:val="24"/>
                <w:szCs w:val="24"/>
              </w:rPr>
              <w:t>001121726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4B932A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Scrum Master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859A6FF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atiqulislamashik</w:t>
            </w:r>
            <w:r w:rsidRPr="001F2787">
              <w:rPr>
                <w:sz w:val="24"/>
                <w:szCs w:val="24"/>
              </w:rPr>
              <w:t>@gmail.com</w:t>
            </w:r>
          </w:p>
        </w:tc>
      </w:tr>
      <w:tr w:rsidR="0038362A" w:rsidRPr="001F2787" w14:paraId="153EFE99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FD3FFD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001121</w:t>
            </w:r>
            <w:r>
              <w:rPr>
                <w:sz w:val="24"/>
                <w:szCs w:val="24"/>
              </w:rPr>
              <w:t>093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8CCCAB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Developer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947AFD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562FD3">
              <w:rPr>
                <w:sz w:val="24"/>
                <w:szCs w:val="24"/>
              </w:rPr>
              <w:t>sharifahamedkhan1@gmail.com</w:t>
            </w:r>
          </w:p>
        </w:tc>
      </w:tr>
      <w:tr w:rsidR="0038362A" w:rsidRPr="001F2787" w14:paraId="30E25803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BA0063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64AEC">
              <w:rPr>
                <w:sz w:val="24"/>
                <w:szCs w:val="24"/>
              </w:rPr>
              <w:t>001121097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ADA769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Analyst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EFC51FD" w14:textId="77777777" w:rsidR="0038362A" w:rsidRPr="00AE3E63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AE3E63">
              <w:rPr>
                <w:sz w:val="24"/>
                <w:szCs w:val="24"/>
              </w:rPr>
              <w:t>choyoncc@gmail.com</w:t>
            </w:r>
          </w:p>
        </w:tc>
      </w:tr>
      <w:tr w:rsidR="0038362A" w:rsidRPr="001F2787" w14:paraId="172640C0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743BA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>001086181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CE3235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Tester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68C3A4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0B6939">
              <w:rPr>
                <w:sz w:val="24"/>
                <w:szCs w:val="24"/>
              </w:rPr>
              <w:t>sh3394270@gmail.com</w:t>
            </w:r>
          </w:p>
        </w:tc>
      </w:tr>
      <w:tr w:rsidR="0038362A" w:rsidRPr="001F2787" w14:paraId="722FFDF8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18EB4E2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 xml:space="preserve">001120911  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ABDFF3E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Designer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5F5CFC0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40C0E">
              <w:rPr>
                <w:sz w:val="24"/>
                <w:szCs w:val="24"/>
              </w:rPr>
              <w:t>alamfarhana73@gmail.com</w:t>
            </w:r>
          </w:p>
        </w:tc>
      </w:tr>
    </w:tbl>
    <w:p w14:paraId="362F11CC" w14:textId="77777777" w:rsidR="0038362A" w:rsidRPr="001F2787" w:rsidRDefault="0038362A" w:rsidP="0038362A">
      <w:pPr>
        <w:rPr>
          <w:szCs w:val="24"/>
        </w:rPr>
      </w:pPr>
    </w:p>
    <w:p w14:paraId="46CA9EF1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4"/>
        <w:gridCol w:w="2456"/>
      </w:tblGrid>
      <w:tr w:rsidR="0038362A" w:rsidRPr="001F2787" w14:paraId="502021EB" w14:textId="77777777" w:rsidTr="00D7364B">
        <w:trPr>
          <w:cantSplit/>
        </w:trPr>
        <w:tc>
          <w:tcPr>
            <w:tcW w:w="10080" w:type="dxa"/>
            <w:gridSpan w:val="2"/>
            <w:shd w:val="clear" w:color="auto" w:fill="61BECD"/>
          </w:tcPr>
          <w:p w14:paraId="6640699A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3. Meeting Agenda</w:t>
            </w:r>
          </w:p>
        </w:tc>
      </w:tr>
      <w:tr w:rsidR="0038362A" w:rsidRPr="001F2787" w14:paraId="775CEA8E" w14:textId="77777777" w:rsidTr="00D7364B">
        <w:trPr>
          <w:cantSplit/>
        </w:trPr>
        <w:tc>
          <w:tcPr>
            <w:tcW w:w="7624" w:type="dxa"/>
            <w:shd w:val="clear" w:color="auto" w:fill="C8E9EE"/>
          </w:tcPr>
          <w:p w14:paraId="7BC22090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456" w:type="dxa"/>
            <w:shd w:val="clear" w:color="auto" w:fill="C8E9EE"/>
          </w:tcPr>
          <w:p w14:paraId="61683F9A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</w:t>
            </w:r>
          </w:p>
        </w:tc>
      </w:tr>
      <w:tr w:rsidR="0038362A" w:rsidRPr="001F2787" w14:paraId="1E56DD05" w14:textId="77777777" w:rsidTr="00D7364B">
        <w:trPr>
          <w:cantSplit/>
        </w:trPr>
        <w:tc>
          <w:tcPr>
            <w:tcW w:w="7624" w:type="dxa"/>
          </w:tcPr>
          <w:p w14:paraId="429F5434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The group name will be determined.</w:t>
            </w:r>
          </w:p>
        </w:tc>
        <w:tc>
          <w:tcPr>
            <w:tcW w:w="2456" w:type="dxa"/>
          </w:tcPr>
          <w:p w14:paraId="756E2A3A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2FA47387" w14:textId="77777777" w:rsidTr="00D7364B">
        <w:trPr>
          <w:cantSplit/>
        </w:trPr>
        <w:tc>
          <w:tcPr>
            <w:tcW w:w="7624" w:type="dxa"/>
          </w:tcPr>
          <w:p w14:paraId="0569DCAA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Sites received from team members will be presented one by one to everyone in the group.</w:t>
            </w:r>
          </w:p>
        </w:tc>
        <w:tc>
          <w:tcPr>
            <w:tcW w:w="2456" w:type="dxa"/>
          </w:tcPr>
          <w:p w14:paraId="4943230D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8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39114205" w14:textId="77777777" w:rsidTr="00D7364B">
        <w:trPr>
          <w:cantSplit/>
        </w:trPr>
        <w:tc>
          <w:tcPr>
            <w:tcW w:w="7624" w:type="dxa"/>
          </w:tcPr>
          <w:p w14:paraId="52F0D8A9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64B34">
              <w:rPr>
                <w:sz w:val="24"/>
                <w:szCs w:val="24"/>
              </w:rPr>
              <w:t>Three ideal websites have been selected.</w:t>
            </w:r>
          </w:p>
        </w:tc>
        <w:tc>
          <w:tcPr>
            <w:tcW w:w="2456" w:type="dxa"/>
          </w:tcPr>
          <w:p w14:paraId="7CB4A455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9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10CD140A" w14:textId="77777777" w:rsidTr="00D7364B">
        <w:trPr>
          <w:cantSplit/>
        </w:trPr>
        <w:tc>
          <w:tcPr>
            <w:tcW w:w="7624" w:type="dxa"/>
          </w:tcPr>
          <w:p w14:paraId="661E9E71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C3E2E">
              <w:rPr>
                <w:sz w:val="24"/>
                <w:szCs w:val="24"/>
              </w:rPr>
              <w:t>Site selection and team names must be discussed by the scram master with the course leader, a topic that will be discussed with all members of the team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56" w:type="dxa"/>
          </w:tcPr>
          <w:p w14:paraId="3FB15315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F2787">
              <w:rPr>
                <w:sz w:val="24"/>
                <w:szCs w:val="24"/>
              </w:rPr>
              <w:t>5 minutes</w:t>
            </w:r>
          </w:p>
        </w:tc>
      </w:tr>
    </w:tbl>
    <w:p w14:paraId="26867B15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600"/>
        <w:gridCol w:w="3870"/>
      </w:tblGrid>
      <w:tr w:rsidR="0038362A" w:rsidRPr="001F2787" w14:paraId="19CFAA11" w14:textId="77777777" w:rsidTr="00D7364B">
        <w:trPr>
          <w:cantSplit/>
        </w:trPr>
        <w:tc>
          <w:tcPr>
            <w:tcW w:w="10080" w:type="dxa"/>
            <w:gridSpan w:val="3"/>
            <w:shd w:val="clear" w:color="auto" w:fill="61BECD"/>
          </w:tcPr>
          <w:p w14:paraId="102C97FE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lastRenderedPageBreak/>
              <w:t>4. Pre-work/Preparation (documents/handouts to bring, reading material, etc.)</w:t>
            </w:r>
          </w:p>
        </w:tc>
      </w:tr>
      <w:tr w:rsidR="0038362A" w:rsidRPr="001F2787" w14:paraId="5C93322A" w14:textId="77777777" w:rsidTr="00D7364B">
        <w:trPr>
          <w:cantSplit/>
          <w:trHeight w:val="341"/>
        </w:trPr>
        <w:tc>
          <w:tcPr>
            <w:tcW w:w="2610" w:type="dxa"/>
            <w:shd w:val="clear" w:color="auto" w:fill="C8E9EE"/>
          </w:tcPr>
          <w:p w14:paraId="4EBC09E5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C8E9EE"/>
          </w:tcPr>
          <w:p w14:paraId="1ED4671E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Decision</w:t>
            </w:r>
          </w:p>
        </w:tc>
        <w:tc>
          <w:tcPr>
            <w:tcW w:w="3870" w:type="dxa"/>
            <w:tcBorders>
              <w:left w:val="single" w:sz="4" w:space="0" w:color="auto"/>
            </w:tcBorders>
            <w:shd w:val="clear" w:color="auto" w:fill="C8E9EE"/>
          </w:tcPr>
          <w:p w14:paraId="5584A3F8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Action To Taken</w:t>
            </w:r>
          </w:p>
        </w:tc>
      </w:tr>
      <w:tr w:rsidR="0038362A" w:rsidRPr="001F2787" w14:paraId="271B26B9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F863A1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Let all the members decide the name of the team together.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512E051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After consulting with all the members of the team, the team name was decided as "FC-SAS".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034728B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77717D">
              <w:rPr>
                <w:sz w:val="24"/>
                <w:szCs w:val="24"/>
              </w:rPr>
              <w:t>Many suitable names was preferred by all the team members, including one that was identified.</w:t>
            </w:r>
          </w:p>
        </w:tc>
      </w:tr>
      <w:tr w:rsidR="0038362A" w:rsidRPr="001F2787" w14:paraId="35EB9DF6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A95428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26DE7">
              <w:rPr>
                <w:sz w:val="24"/>
                <w:szCs w:val="24"/>
              </w:rPr>
              <w:t>All team members will display their referral sites.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0E7147" w14:textId="77777777" w:rsidR="0038362A" w:rsidRPr="009F7A00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One by one, All the group members displayed their searched sites and related features.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31C761A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All team members will review the searched sites and monitor whether the site has all the features of the project.</w:t>
            </w:r>
          </w:p>
        </w:tc>
      </w:tr>
      <w:tr w:rsidR="0038362A" w:rsidRPr="001F2787" w14:paraId="533FA89E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17AA07" w14:textId="77777777" w:rsidR="0038362A" w:rsidRPr="0038362A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>Best three website is selected.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5E2A935" w14:textId="77777777" w:rsidR="0038362A" w:rsidRPr="0038362A" w:rsidRDefault="0038362A" w:rsidP="00D7364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The </w:t>
            </w:r>
            <w:r w:rsidRPr="0038362A">
              <w:rPr>
                <w:color w:val="000000" w:themeColor="text1"/>
                <w:sz w:val="24"/>
                <w:szCs w:val="24"/>
              </w:rPr>
              <w:t>University of Southern Queensland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8362A">
              <w:rPr>
                <w:color w:val="000000" w:themeColor="text1"/>
                <w:sz w:val="24"/>
                <w:szCs w:val="24"/>
              </w:rPr>
              <w:t>was selected</w:t>
            </w:r>
            <w:r>
              <w:rPr>
                <w:color w:val="000000" w:themeColor="text1"/>
                <w:sz w:val="24"/>
                <w:szCs w:val="24"/>
              </w:rPr>
              <w:t xml:space="preserve"> from initially chosen three universities</w:t>
            </w:r>
            <w:r w:rsidRPr="0038362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38227DA" w14:textId="77777777" w:rsidR="0038362A" w:rsidRPr="0038362A" w:rsidRDefault="0038362A" w:rsidP="00D7364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 xml:space="preserve">Best three website is selected amongst the identified 12 websites. </w:t>
            </w:r>
          </w:p>
        </w:tc>
      </w:tr>
      <w:tr w:rsidR="0038362A" w:rsidRPr="001F2787" w14:paraId="04935B85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C3487BF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scrum master is responsible for sharing the selected website and team name with our course leader. 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164875C4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three universities and the name of the team was share with the course leader.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74DAAFB3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the name of the website and the team name is selected the scrum master is responsible for notifying the course coordinator.</w:t>
            </w:r>
          </w:p>
        </w:tc>
      </w:tr>
    </w:tbl>
    <w:p w14:paraId="242AA99A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40"/>
        <w:gridCol w:w="1890"/>
        <w:gridCol w:w="990"/>
        <w:gridCol w:w="1350"/>
        <w:gridCol w:w="1440"/>
        <w:gridCol w:w="2430"/>
      </w:tblGrid>
      <w:tr w:rsidR="0038362A" w:rsidRPr="001F2787" w14:paraId="43EC85C2" w14:textId="77777777" w:rsidTr="00D7364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1BECD"/>
          </w:tcPr>
          <w:p w14:paraId="13B939D6" w14:textId="77777777" w:rsidR="0038362A" w:rsidRPr="001F2787" w:rsidRDefault="0038362A" w:rsidP="00D7364B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5. Next Meeting </w:t>
            </w:r>
          </w:p>
        </w:tc>
      </w:tr>
      <w:tr w:rsidR="0038362A" w:rsidRPr="001F2787" w14:paraId="217B8229" w14:textId="77777777" w:rsidTr="00D7364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63D43419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 xml:space="preserve">Date:  </w:t>
            </w:r>
            <w:r w:rsidRPr="001F2787">
              <w:rPr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F8E01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41579DEC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22D3E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 PM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409E7A71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C0F81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Meet</w:t>
            </w:r>
          </w:p>
        </w:tc>
      </w:tr>
      <w:tr w:rsidR="0038362A" w:rsidRPr="001F2787" w14:paraId="5EC81EC0" w14:textId="77777777" w:rsidTr="00D7364B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1A3D1E83" w14:textId="77777777" w:rsidR="0038362A" w:rsidRPr="001F2787" w:rsidRDefault="0038362A" w:rsidP="00D7364B">
            <w:pPr>
              <w:pStyle w:val="Header"/>
              <w:keepNext/>
              <w:keepLines/>
              <w:spacing w:before="60" w:after="60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Objective:</w:t>
            </w:r>
          </w:p>
        </w:tc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8433C" w14:textId="77777777" w:rsidR="0038362A" w:rsidRPr="001F2787" w:rsidRDefault="0038362A" w:rsidP="00D7364B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2880"/>
              </w:tabs>
              <w:spacing w:before="60" w:after="60"/>
              <w:rPr>
                <w:b w:val="0"/>
                <w:sz w:val="24"/>
                <w:szCs w:val="24"/>
              </w:rPr>
            </w:pPr>
            <w:r w:rsidRPr="001F2787">
              <w:rPr>
                <w:b w:val="0"/>
                <w:sz w:val="24"/>
                <w:szCs w:val="24"/>
              </w:rPr>
              <w:t xml:space="preserve">Identifying the major features of the system and prioritizing the selected features before starting development. </w:t>
            </w:r>
          </w:p>
        </w:tc>
      </w:tr>
    </w:tbl>
    <w:p w14:paraId="3E50904E" w14:textId="77777777" w:rsidR="0038362A" w:rsidRPr="001F2787" w:rsidRDefault="0038362A" w:rsidP="0038362A">
      <w:pPr>
        <w:pStyle w:val="Footer"/>
        <w:tabs>
          <w:tab w:val="clear" w:pos="4320"/>
          <w:tab w:val="clear" w:pos="8640"/>
        </w:tabs>
        <w:jc w:val="center"/>
        <w:rPr>
          <w:szCs w:val="24"/>
        </w:rPr>
      </w:pPr>
    </w:p>
    <w:p w14:paraId="33BCD109" w14:textId="77777777" w:rsidR="0038362A" w:rsidRPr="001F2787" w:rsidRDefault="0038362A" w:rsidP="0038362A">
      <w:pPr>
        <w:rPr>
          <w:szCs w:val="24"/>
        </w:rPr>
      </w:pPr>
      <w:r w:rsidRPr="001F2787">
        <w:rPr>
          <w:szCs w:val="24"/>
        </w:rPr>
        <w:t xml:space="preserve"> </w:t>
      </w:r>
    </w:p>
    <w:p w14:paraId="65DE3B40" w14:textId="6DAC11CB" w:rsidR="0038362A" w:rsidRDefault="0038362A" w:rsidP="009E0447">
      <w:pPr>
        <w:jc w:val="center"/>
        <w:rPr>
          <w:b/>
          <w:color w:val="800080"/>
          <w:szCs w:val="24"/>
        </w:rPr>
      </w:pPr>
    </w:p>
    <w:p w14:paraId="7D339C8B" w14:textId="40096DD1" w:rsidR="0038362A" w:rsidRDefault="0038362A" w:rsidP="009E0447">
      <w:pPr>
        <w:jc w:val="center"/>
        <w:rPr>
          <w:b/>
          <w:color w:val="800080"/>
          <w:szCs w:val="24"/>
        </w:rPr>
      </w:pPr>
    </w:p>
    <w:p w14:paraId="44C6C55D" w14:textId="188E63D8" w:rsidR="0038362A" w:rsidRDefault="0038362A" w:rsidP="009E0447">
      <w:pPr>
        <w:jc w:val="center"/>
        <w:rPr>
          <w:b/>
          <w:color w:val="800080"/>
          <w:szCs w:val="24"/>
        </w:rPr>
      </w:pPr>
    </w:p>
    <w:p w14:paraId="29990DE4" w14:textId="6FB6B50C" w:rsidR="0038362A" w:rsidRDefault="0038362A" w:rsidP="009E0447">
      <w:pPr>
        <w:jc w:val="center"/>
        <w:rPr>
          <w:b/>
          <w:color w:val="800080"/>
          <w:szCs w:val="24"/>
        </w:rPr>
      </w:pPr>
    </w:p>
    <w:p w14:paraId="4F4C89AA" w14:textId="464A25C9" w:rsidR="0038362A" w:rsidRDefault="0038362A" w:rsidP="009E0447">
      <w:pPr>
        <w:jc w:val="center"/>
        <w:rPr>
          <w:b/>
          <w:color w:val="800080"/>
          <w:szCs w:val="24"/>
        </w:rPr>
      </w:pPr>
    </w:p>
    <w:p w14:paraId="2598607F" w14:textId="61BA9EC2" w:rsidR="0038362A" w:rsidRDefault="0038362A" w:rsidP="009E0447">
      <w:pPr>
        <w:jc w:val="center"/>
        <w:rPr>
          <w:b/>
          <w:color w:val="800080"/>
          <w:szCs w:val="24"/>
        </w:rPr>
      </w:pPr>
    </w:p>
    <w:p w14:paraId="4F696246" w14:textId="18EC038E" w:rsidR="0038362A" w:rsidRDefault="0038362A" w:rsidP="009E0447">
      <w:pPr>
        <w:jc w:val="center"/>
        <w:rPr>
          <w:b/>
          <w:color w:val="800080"/>
          <w:szCs w:val="24"/>
        </w:rPr>
      </w:pPr>
    </w:p>
    <w:p w14:paraId="3151162F" w14:textId="0ECCDA60" w:rsidR="0038362A" w:rsidRDefault="0038362A" w:rsidP="009E0447">
      <w:pPr>
        <w:jc w:val="center"/>
        <w:rPr>
          <w:b/>
          <w:color w:val="800080"/>
          <w:szCs w:val="24"/>
        </w:rPr>
      </w:pPr>
    </w:p>
    <w:p w14:paraId="63E24B6C" w14:textId="7B745110" w:rsidR="0038362A" w:rsidRDefault="0038362A" w:rsidP="009E0447">
      <w:pPr>
        <w:jc w:val="center"/>
        <w:rPr>
          <w:b/>
          <w:color w:val="800080"/>
          <w:szCs w:val="24"/>
        </w:rPr>
      </w:pPr>
    </w:p>
    <w:p w14:paraId="3856C30E" w14:textId="7385CDD2" w:rsidR="0038362A" w:rsidRDefault="0038362A" w:rsidP="009E0447">
      <w:pPr>
        <w:jc w:val="center"/>
        <w:rPr>
          <w:b/>
          <w:color w:val="800080"/>
          <w:szCs w:val="24"/>
        </w:rPr>
      </w:pPr>
    </w:p>
    <w:p w14:paraId="6F35D40B" w14:textId="7F14936B" w:rsidR="0038362A" w:rsidRDefault="0038362A" w:rsidP="009E0447">
      <w:pPr>
        <w:jc w:val="center"/>
        <w:rPr>
          <w:b/>
          <w:color w:val="800080"/>
          <w:szCs w:val="24"/>
        </w:rPr>
      </w:pPr>
    </w:p>
    <w:p w14:paraId="53685F97" w14:textId="6627F719" w:rsidR="0038362A" w:rsidRDefault="0038362A" w:rsidP="009E0447">
      <w:pPr>
        <w:jc w:val="center"/>
        <w:rPr>
          <w:b/>
          <w:color w:val="800080"/>
          <w:szCs w:val="24"/>
        </w:rPr>
      </w:pPr>
    </w:p>
    <w:p w14:paraId="263F72B8" w14:textId="6B20C140" w:rsidR="0038362A" w:rsidRDefault="0038362A" w:rsidP="009E0447">
      <w:pPr>
        <w:jc w:val="center"/>
        <w:rPr>
          <w:b/>
          <w:color w:val="800080"/>
          <w:szCs w:val="24"/>
        </w:rPr>
      </w:pPr>
    </w:p>
    <w:p w14:paraId="62A2AE3B" w14:textId="1603028D" w:rsidR="0038362A" w:rsidRDefault="0038362A" w:rsidP="009E0447">
      <w:pPr>
        <w:jc w:val="center"/>
        <w:rPr>
          <w:b/>
          <w:color w:val="800080"/>
          <w:szCs w:val="24"/>
        </w:rPr>
      </w:pPr>
    </w:p>
    <w:p w14:paraId="0C858B08" w14:textId="7A336108" w:rsidR="0038362A" w:rsidRDefault="0038362A" w:rsidP="009E0447">
      <w:pPr>
        <w:jc w:val="center"/>
        <w:rPr>
          <w:b/>
          <w:color w:val="800080"/>
          <w:szCs w:val="24"/>
        </w:rPr>
      </w:pPr>
    </w:p>
    <w:p w14:paraId="66527532" w14:textId="7F2247D0" w:rsidR="0038362A" w:rsidRPr="00563EE2" w:rsidRDefault="0038362A" w:rsidP="0038362A">
      <w:pPr>
        <w:jc w:val="center"/>
        <w:rPr>
          <w:b/>
          <w:color w:val="61BECD"/>
          <w:szCs w:val="24"/>
        </w:rPr>
      </w:pPr>
      <w:r w:rsidRPr="00563EE2">
        <w:rPr>
          <w:b/>
          <w:color w:val="61BECD"/>
          <w:szCs w:val="24"/>
        </w:rPr>
        <w:t xml:space="preserve">MEETING MINUTES - </w:t>
      </w:r>
      <w:r w:rsidR="00180491">
        <w:rPr>
          <w:b/>
          <w:color w:val="61BECD"/>
          <w:szCs w:val="24"/>
        </w:rPr>
        <w:t>6</w:t>
      </w:r>
    </w:p>
    <w:p w14:paraId="0466DE41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38362A" w:rsidRPr="001F2787" w14:paraId="14692EE4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796903FB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14:paraId="4CCAA001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ICM Group Task</w:t>
            </w:r>
          </w:p>
        </w:tc>
      </w:tr>
      <w:tr w:rsidR="0038362A" w:rsidRPr="001F2787" w14:paraId="7BF82ECE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2238A337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Date of Meeting:</w:t>
            </w:r>
            <w:r w:rsidRPr="001F2787">
              <w:rPr>
                <w:i w:val="0"/>
                <w:sz w:val="24"/>
                <w:szCs w:val="24"/>
              </w:rPr>
              <w:t xml:space="preserve"> (MM/DD/YYYY)</w:t>
            </w:r>
          </w:p>
        </w:tc>
        <w:tc>
          <w:tcPr>
            <w:tcW w:w="3060" w:type="dxa"/>
          </w:tcPr>
          <w:p w14:paraId="71DA4C45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11-09-2020</w:t>
            </w:r>
          </w:p>
        </w:tc>
        <w:tc>
          <w:tcPr>
            <w:tcW w:w="1800" w:type="dxa"/>
            <w:shd w:val="clear" w:color="auto" w:fill="C8E9EE"/>
          </w:tcPr>
          <w:p w14:paraId="5EACE45B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14:paraId="29C1697A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 PM</w:t>
            </w:r>
          </w:p>
        </w:tc>
      </w:tr>
      <w:tr w:rsidR="0038362A" w:rsidRPr="001F2787" w14:paraId="4515BB76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7B288B98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14:paraId="5D8042AC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</w:t>
            </w:r>
          </w:p>
        </w:tc>
        <w:tc>
          <w:tcPr>
            <w:tcW w:w="1800" w:type="dxa"/>
            <w:shd w:val="clear" w:color="auto" w:fill="C8E9EE"/>
          </w:tcPr>
          <w:p w14:paraId="1C8AB573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14:paraId="105FC503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6DC5809F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38362A" w:rsidRPr="001F2787" w14:paraId="6B06640C" w14:textId="77777777" w:rsidTr="00D7364B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61BECD"/>
          </w:tcPr>
          <w:p w14:paraId="4CE43D09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1F2787">
              <w:rPr>
                <w:sz w:val="24"/>
                <w:szCs w:val="24"/>
              </w:rPr>
              <w:t>. Meeting Objective</w:t>
            </w:r>
          </w:p>
        </w:tc>
      </w:tr>
      <w:tr w:rsidR="0038362A" w:rsidRPr="001F2787" w14:paraId="7DDF6344" w14:textId="77777777" w:rsidTr="00D7364B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F392222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63055E">
              <w:rPr>
                <w:sz w:val="24"/>
                <w:szCs w:val="24"/>
              </w:rPr>
              <w:t>Team members have to show their selected sites and discuss with other members to select the appropriate one. As well as the name of the team needs to be determined.</w:t>
            </w:r>
          </w:p>
        </w:tc>
      </w:tr>
    </w:tbl>
    <w:p w14:paraId="7DF01DB6" w14:textId="77777777" w:rsidR="0038362A" w:rsidRPr="001F2787" w:rsidRDefault="0038362A" w:rsidP="0038362A">
      <w:pPr>
        <w:jc w:val="center"/>
        <w:rPr>
          <w:szCs w:val="24"/>
        </w:rPr>
      </w:pPr>
    </w:p>
    <w:p w14:paraId="7FB0D29D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420"/>
        <w:gridCol w:w="4500"/>
      </w:tblGrid>
      <w:tr w:rsidR="0038362A" w:rsidRPr="001F2787" w14:paraId="5D01F164" w14:textId="77777777" w:rsidTr="00D7364B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61BECD"/>
          </w:tcPr>
          <w:p w14:paraId="3D8CC8D9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2. Attendees</w:t>
            </w:r>
          </w:p>
        </w:tc>
      </w:tr>
      <w:tr w:rsidR="0038362A" w:rsidRPr="001F2787" w14:paraId="50BC0853" w14:textId="77777777" w:rsidTr="00D7364B">
        <w:trPr>
          <w:cantSplit/>
          <w:tblHeader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C8E9EE"/>
          </w:tcPr>
          <w:p w14:paraId="2E966AE3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8E9EE"/>
          </w:tcPr>
          <w:p w14:paraId="5B8F4CF9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4500" w:type="dxa"/>
            <w:tcBorders>
              <w:top w:val="nil"/>
              <w:bottom w:val="nil"/>
            </w:tcBorders>
            <w:shd w:val="clear" w:color="auto" w:fill="C8E9EE"/>
          </w:tcPr>
          <w:p w14:paraId="2388C360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38362A" w:rsidRPr="001F2787" w14:paraId="40AF2803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9838CF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36C2A">
              <w:rPr>
                <w:sz w:val="24"/>
                <w:szCs w:val="24"/>
              </w:rPr>
              <w:t>001121726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C8432D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Scrum Master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C5F75B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atiqulislamashik</w:t>
            </w:r>
            <w:r w:rsidRPr="001F2787">
              <w:rPr>
                <w:sz w:val="24"/>
                <w:szCs w:val="24"/>
              </w:rPr>
              <w:t>@gmail.com</w:t>
            </w:r>
          </w:p>
        </w:tc>
      </w:tr>
      <w:tr w:rsidR="0038362A" w:rsidRPr="001F2787" w14:paraId="716C213E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EDFA5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001121</w:t>
            </w:r>
            <w:r>
              <w:rPr>
                <w:sz w:val="24"/>
                <w:szCs w:val="24"/>
              </w:rPr>
              <w:t>093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F68DA3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Developer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CA4981C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562FD3">
              <w:rPr>
                <w:sz w:val="24"/>
                <w:szCs w:val="24"/>
              </w:rPr>
              <w:t>sharifahamedkhan1@gmail.com</w:t>
            </w:r>
          </w:p>
        </w:tc>
      </w:tr>
      <w:tr w:rsidR="0038362A" w:rsidRPr="001F2787" w14:paraId="6BFB82B6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4434C4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64AEC">
              <w:rPr>
                <w:sz w:val="24"/>
                <w:szCs w:val="24"/>
              </w:rPr>
              <w:t>001121097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A93D1D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Analyst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A4951" w14:textId="77777777" w:rsidR="0038362A" w:rsidRPr="00AE3E63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AE3E63">
              <w:rPr>
                <w:sz w:val="24"/>
                <w:szCs w:val="24"/>
              </w:rPr>
              <w:t>choyoncc@gmail.com</w:t>
            </w:r>
          </w:p>
        </w:tc>
      </w:tr>
      <w:tr w:rsidR="0038362A" w:rsidRPr="001F2787" w14:paraId="6C58106D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D27B9A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>001086181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DC839B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Tester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1B1C826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0B6939">
              <w:rPr>
                <w:sz w:val="24"/>
                <w:szCs w:val="24"/>
              </w:rPr>
              <w:t>sh3394270@gmail.com</w:t>
            </w:r>
          </w:p>
        </w:tc>
      </w:tr>
      <w:tr w:rsidR="0038362A" w:rsidRPr="001F2787" w14:paraId="24F273FB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7B0F66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 xml:space="preserve">001120911  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0A81D0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Designer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B22E686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40C0E">
              <w:rPr>
                <w:sz w:val="24"/>
                <w:szCs w:val="24"/>
              </w:rPr>
              <w:t>alamfarhana73@gmail.com</w:t>
            </w:r>
          </w:p>
        </w:tc>
      </w:tr>
    </w:tbl>
    <w:p w14:paraId="04581ABC" w14:textId="77777777" w:rsidR="0038362A" w:rsidRPr="001F2787" w:rsidRDefault="0038362A" w:rsidP="0038362A">
      <w:pPr>
        <w:rPr>
          <w:szCs w:val="24"/>
        </w:rPr>
      </w:pPr>
    </w:p>
    <w:p w14:paraId="43065AC4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4"/>
        <w:gridCol w:w="2456"/>
      </w:tblGrid>
      <w:tr w:rsidR="0038362A" w:rsidRPr="001F2787" w14:paraId="31E59237" w14:textId="77777777" w:rsidTr="00D7364B">
        <w:trPr>
          <w:cantSplit/>
        </w:trPr>
        <w:tc>
          <w:tcPr>
            <w:tcW w:w="10080" w:type="dxa"/>
            <w:gridSpan w:val="2"/>
            <w:shd w:val="clear" w:color="auto" w:fill="61BECD"/>
          </w:tcPr>
          <w:p w14:paraId="65D4DB15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3. Meeting Agenda</w:t>
            </w:r>
          </w:p>
        </w:tc>
      </w:tr>
      <w:tr w:rsidR="0038362A" w:rsidRPr="001F2787" w14:paraId="58C66E15" w14:textId="77777777" w:rsidTr="00D7364B">
        <w:trPr>
          <w:cantSplit/>
        </w:trPr>
        <w:tc>
          <w:tcPr>
            <w:tcW w:w="7624" w:type="dxa"/>
            <w:shd w:val="clear" w:color="auto" w:fill="C8E9EE"/>
          </w:tcPr>
          <w:p w14:paraId="4F271CCC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456" w:type="dxa"/>
            <w:shd w:val="clear" w:color="auto" w:fill="C8E9EE"/>
          </w:tcPr>
          <w:p w14:paraId="2A88AFA1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</w:t>
            </w:r>
          </w:p>
        </w:tc>
      </w:tr>
      <w:tr w:rsidR="0038362A" w:rsidRPr="001F2787" w14:paraId="3D64F9B0" w14:textId="77777777" w:rsidTr="00D7364B">
        <w:trPr>
          <w:cantSplit/>
        </w:trPr>
        <w:tc>
          <w:tcPr>
            <w:tcW w:w="7624" w:type="dxa"/>
          </w:tcPr>
          <w:p w14:paraId="4F79F71E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The group name will be determined.</w:t>
            </w:r>
          </w:p>
        </w:tc>
        <w:tc>
          <w:tcPr>
            <w:tcW w:w="2456" w:type="dxa"/>
          </w:tcPr>
          <w:p w14:paraId="150A0B6C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09E2150B" w14:textId="77777777" w:rsidTr="00D7364B">
        <w:trPr>
          <w:cantSplit/>
        </w:trPr>
        <w:tc>
          <w:tcPr>
            <w:tcW w:w="7624" w:type="dxa"/>
          </w:tcPr>
          <w:p w14:paraId="65CBAB67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Sites received from team members will be presented one by one to everyone in the group.</w:t>
            </w:r>
          </w:p>
        </w:tc>
        <w:tc>
          <w:tcPr>
            <w:tcW w:w="2456" w:type="dxa"/>
          </w:tcPr>
          <w:p w14:paraId="517B7FC9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8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478F2472" w14:textId="77777777" w:rsidTr="00D7364B">
        <w:trPr>
          <w:cantSplit/>
        </w:trPr>
        <w:tc>
          <w:tcPr>
            <w:tcW w:w="7624" w:type="dxa"/>
          </w:tcPr>
          <w:p w14:paraId="414E045D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64B34">
              <w:rPr>
                <w:sz w:val="24"/>
                <w:szCs w:val="24"/>
              </w:rPr>
              <w:t>Three ideal websites have been selected.</w:t>
            </w:r>
          </w:p>
        </w:tc>
        <w:tc>
          <w:tcPr>
            <w:tcW w:w="2456" w:type="dxa"/>
          </w:tcPr>
          <w:p w14:paraId="690A348E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9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627632AC" w14:textId="77777777" w:rsidTr="00D7364B">
        <w:trPr>
          <w:cantSplit/>
        </w:trPr>
        <w:tc>
          <w:tcPr>
            <w:tcW w:w="7624" w:type="dxa"/>
          </w:tcPr>
          <w:p w14:paraId="597602BA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C3E2E">
              <w:rPr>
                <w:sz w:val="24"/>
                <w:szCs w:val="24"/>
              </w:rPr>
              <w:t>Site selection and team names must be discussed by the scram master with the course leader, a topic that will be discussed with all members of the team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56" w:type="dxa"/>
          </w:tcPr>
          <w:p w14:paraId="1F538731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F2787">
              <w:rPr>
                <w:sz w:val="24"/>
                <w:szCs w:val="24"/>
              </w:rPr>
              <w:t>5 minutes</w:t>
            </w:r>
          </w:p>
        </w:tc>
      </w:tr>
    </w:tbl>
    <w:p w14:paraId="6B82E273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600"/>
        <w:gridCol w:w="3870"/>
      </w:tblGrid>
      <w:tr w:rsidR="0038362A" w:rsidRPr="001F2787" w14:paraId="1662DFD7" w14:textId="77777777" w:rsidTr="00D7364B">
        <w:trPr>
          <w:cantSplit/>
        </w:trPr>
        <w:tc>
          <w:tcPr>
            <w:tcW w:w="10080" w:type="dxa"/>
            <w:gridSpan w:val="3"/>
            <w:shd w:val="clear" w:color="auto" w:fill="61BECD"/>
          </w:tcPr>
          <w:p w14:paraId="17363A2F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lastRenderedPageBreak/>
              <w:t>4. Pre-work/Preparation (documents/handouts to bring, reading material, etc.)</w:t>
            </w:r>
          </w:p>
        </w:tc>
      </w:tr>
      <w:tr w:rsidR="0038362A" w:rsidRPr="001F2787" w14:paraId="0134EC17" w14:textId="77777777" w:rsidTr="00D7364B">
        <w:trPr>
          <w:cantSplit/>
          <w:trHeight w:val="341"/>
        </w:trPr>
        <w:tc>
          <w:tcPr>
            <w:tcW w:w="2610" w:type="dxa"/>
            <w:shd w:val="clear" w:color="auto" w:fill="C8E9EE"/>
          </w:tcPr>
          <w:p w14:paraId="6A31E883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C8E9EE"/>
          </w:tcPr>
          <w:p w14:paraId="17B1C647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Decision</w:t>
            </w:r>
          </w:p>
        </w:tc>
        <w:tc>
          <w:tcPr>
            <w:tcW w:w="3870" w:type="dxa"/>
            <w:tcBorders>
              <w:left w:val="single" w:sz="4" w:space="0" w:color="auto"/>
            </w:tcBorders>
            <w:shd w:val="clear" w:color="auto" w:fill="C8E9EE"/>
          </w:tcPr>
          <w:p w14:paraId="1A105FB9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Action To Taken</w:t>
            </w:r>
          </w:p>
        </w:tc>
      </w:tr>
      <w:tr w:rsidR="0038362A" w:rsidRPr="001F2787" w14:paraId="61EAD025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51E474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Let all the members decide the name of the team together.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EB61586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After consulting with all the members of the team, the team name was decided as "FC-SAS".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A64A3C0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77717D">
              <w:rPr>
                <w:sz w:val="24"/>
                <w:szCs w:val="24"/>
              </w:rPr>
              <w:t>Many suitable names was preferred by all the team members, including one that was identified.</w:t>
            </w:r>
          </w:p>
        </w:tc>
      </w:tr>
      <w:tr w:rsidR="0038362A" w:rsidRPr="001F2787" w14:paraId="19BBE73F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3FFBA7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26DE7">
              <w:rPr>
                <w:sz w:val="24"/>
                <w:szCs w:val="24"/>
              </w:rPr>
              <w:t>All team members will display their referral sites.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9A5F1D7" w14:textId="77777777" w:rsidR="0038362A" w:rsidRPr="009F7A00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One by one, All the group members displayed their searched sites and related features.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E3B731D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All team members will review the searched sites and monitor whether the site has all the features of the project.</w:t>
            </w:r>
          </w:p>
        </w:tc>
      </w:tr>
      <w:tr w:rsidR="0038362A" w:rsidRPr="001F2787" w14:paraId="5C14EEC7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A308D8" w14:textId="77777777" w:rsidR="0038362A" w:rsidRPr="0038362A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>Best three website is selected.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1971FB6" w14:textId="77777777" w:rsidR="0038362A" w:rsidRPr="0038362A" w:rsidRDefault="0038362A" w:rsidP="00D7364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The </w:t>
            </w:r>
            <w:r w:rsidRPr="0038362A">
              <w:rPr>
                <w:color w:val="000000" w:themeColor="text1"/>
                <w:sz w:val="24"/>
                <w:szCs w:val="24"/>
              </w:rPr>
              <w:t>University of Southern Queensland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8362A">
              <w:rPr>
                <w:color w:val="000000" w:themeColor="text1"/>
                <w:sz w:val="24"/>
                <w:szCs w:val="24"/>
              </w:rPr>
              <w:t>was selected</w:t>
            </w:r>
            <w:r>
              <w:rPr>
                <w:color w:val="000000" w:themeColor="text1"/>
                <w:sz w:val="24"/>
                <w:szCs w:val="24"/>
              </w:rPr>
              <w:t xml:space="preserve"> from initially chosen three universities</w:t>
            </w:r>
            <w:r w:rsidRPr="0038362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DA84968" w14:textId="77777777" w:rsidR="0038362A" w:rsidRPr="0038362A" w:rsidRDefault="0038362A" w:rsidP="00D7364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 xml:space="preserve">Best three website is selected amongst the identified 12 websites. </w:t>
            </w:r>
          </w:p>
        </w:tc>
      </w:tr>
      <w:tr w:rsidR="0038362A" w:rsidRPr="001F2787" w14:paraId="055940E8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A191F06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scrum master is responsible for sharing the selected website and team name with our course leader. 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20C7F95B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three universities and the name of the team was share with the course leader.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32B5D92C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the name of the website and the team name is selected the scrum master is responsible for notifying the course coordinator.</w:t>
            </w:r>
          </w:p>
        </w:tc>
      </w:tr>
    </w:tbl>
    <w:p w14:paraId="4C1BC88A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40"/>
        <w:gridCol w:w="1890"/>
        <w:gridCol w:w="990"/>
        <w:gridCol w:w="1350"/>
        <w:gridCol w:w="1440"/>
        <w:gridCol w:w="2430"/>
      </w:tblGrid>
      <w:tr w:rsidR="0038362A" w:rsidRPr="001F2787" w14:paraId="6F9CB5B3" w14:textId="77777777" w:rsidTr="00D7364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1BECD"/>
          </w:tcPr>
          <w:p w14:paraId="60E9422D" w14:textId="77777777" w:rsidR="0038362A" w:rsidRPr="001F2787" w:rsidRDefault="0038362A" w:rsidP="00D7364B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5. Next Meeting </w:t>
            </w:r>
          </w:p>
        </w:tc>
      </w:tr>
      <w:tr w:rsidR="0038362A" w:rsidRPr="001F2787" w14:paraId="15EB28E6" w14:textId="77777777" w:rsidTr="00D7364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69F38FCF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 xml:space="preserve">Date:  </w:t>
            </w:r>
            <w:r w:rsidRPr="001F2787">
              <w:rPr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0D4BC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2F4E16A6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7BCCA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 PM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46A26D18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1825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Meet</w:t>
            </w:r>
          </w:p>
        </w:tc>
      </w:tr>
      <w:tr w:rsidR="0038362A" w:rsidRPr="001F2787" w14:paraId="74319D6F" w14:textId="77777777" w:rsidTr="00D7364B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798CB0C8" w14:textId="77777777" w:rsidR="0038362A" w:rsidRPr="001F2787" w:rsidRDefault="0038362A" w:rsidP="00D7364B">
            <w:pPr>
              <w:pStyle w:val="Header"/>
              <w:keepNext/>
              <w:keepLines/>
              <w:spacing w:before="60" w:after="60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Objective:</w:t>
            </w:r>
          </w:p>
        </w:tc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6CF76" w14:textId="77777777" w:rsidR="0038362A" w:rsidRPr="001F2787" w:rsidRDefault="0038362A" w:rsidP="00D7364B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2880"/>
              </w:tabs>
              <w:spacing w:before="60" w:after="60"/>
              <w:rPr>
                <w:b w:val="0"/>
                <w:sz w:val="24"/>
                <w:szCs w:val="24"/>
              </w:rPr>
            </w:pPr>
            <w:r w:rsidRPr="001F2787">
              <w:rPr>
                <w:b w:val="0"/>
                <w:sz w:val="24"/>
                <w:szCs w:val="24"/>
              </w:rPr>
              <w:t xml:space="preserve">Identifying the major features of the system and prioritizing the selected features before starting development. </w:t>
            </w:r>
          </w:p>
        </w:tc>
      </w:tr>
    </w:tbl>
    <w:p w14:paraId="2E7194AD" w14:textId="77777777" w:rsidR="0038362A" w:rsidRPr="001F2787" w:rsidRDefault="0038362A" w:rsidP="0038362A">
      <w:pPr>
        <w:pStyle w:val="Footer"/>
        <w:tabs>
          <w:tab w:val="clear" w:pos="4320"/>
          <w:tab w:val="clear" w:pos="8640"/>
        </w:tabs>
        <w:jc w:val="center"/>
        <w:rPr>
          <w:szCs w:val="24"/>
        </w:rPr>
      </w:pPr>
    </w:p>
    <w:p w14:paraId="5661734F" w14:textId="77777777" w:rsidR="0038362A" w:rsidRPr="001F2787" w:rsidRDefault="0038362A" w:rsidP="0038362A">
      <w:pPr>
        <w:rPr>
          <w:szCs w:val="24"/>
        </w:rPr>
      </w:pPr>
      <w:r w:rsidRPr="001F2787">
        <w:rPr>
          <w:szCs w:val="24"/>
        </w:rPr>
        <w:t xml:space="preserve"> </w:t>
      </w:r>
    </w:p>
    <w:p w14:paraId="4309B430" w14:textId="73917BF5" w:rsidR="0038362A" w:rsidRDefault="0038362A" w:rsidP="009E0447">
      <w:pPr>
        <w:jc w:val="center"/>
        <w:rPr>
          <w:b/>
          <w:color w:val="800080"/>
          <w:szCs w:val="24"/>
        </w:rPr>
      </w:pPr>
    </w:p>
    <w:p w14:paraId="2F4D532D" w14:textId="447CB1D9" w:rsidR="0038362A" w:rsidRDefault="0038362A" w:rsidP="009E0447">
      <w:pPr>
        <w:jc w:val="center"/>
        <w:rPr>
          <w:b/>
          <w:color w:val="800080"/>
          <w:szCs w:val="24"/>
        </w:rPr>
      </w:pPr>
    </w:p>
    <w:p w14:paraId="7EBFBD20" w14:textId="1CC77907" w:rsidR="0038362A" w:rsidRDefault="0038362A" w:rsidP="009E0447">
      <w:pPr>
        <w:jc w:val="center"/>
        <w:rPr>
          <w:b/>
          <w:color w:val="800080"/>
          <w:szCs w:val="24"/>
        </w:rPr>
      </w:pPr>
    </w:p>
    <w:p w14:paraId="2B7AB386" w14:textId="1D45D514" w:rsidR="0038362A" w:rsidRDefault="0038362A" w:rsidP="009E0447">
      <w:pPr>
        <w:jc w:val="center"/>
        <w:rPr>
          <w:b/>
          <w:color w:val="800080"/>
          <w:szCs w:val="24"/>
        </w:rPr>
      </w:pPr>
    </w:p>
    <w:p w14:paraId="1B0C18FD" w14:textId="3A2768A5" w:rsidR="0038362A" w:rsidRDefault="0038362A" w:rsidP="009E0447">
      <w:pPr>
        <w:jc w:val="center"/>
        <w:rPr>
          <w:b/>
          <w:color w:val="800080"/>
          <w:szCs w:val="24"/>
        </w:rPr>
      </w:pPr>
    </w:p>
    <w:p w14:paraId="14E64767" w14:textId="614DFC81" w:rsidR="0038362A" w:rsidRDefault="0038362A" w:rsidP="009E0447">
      <w:pPr>
        <w:jc w:val="center"/>
        <w:rPr>
          <w:b/>
          <w:color w:val="800080"/>
          <w:szCs w:val="24"/>
        </w:rPr>
      </w:pPr>
    </w:p>
    <w:p w14:paraId="07DCC2A6" w14:textId="3B240F5B" w:rsidR="0038362A" w:rsidRDefault="0038362A" w:rsidP="009E0447">
      <w:pPr>
        <w:jc w:val="center"/>
        <w:rPr>
          <w:b/>
          <w:color w:val="800080"/>
          <w:szCs w:val="24"/>
        </w:rPr>
      </w:pPr>
    </w:p>
    <w:p w14:paraId="716DE09C" w14:textId="1F4EB69D" w:rsidR="0038362A" w:rsidRDefault="0038362A" w:rsidP="009E0447">
      <w:pPr>
        <w:jc w:val="center"/>
        <w:rPr>
          <w:b/>
          <w:color w:val="800080"/>
          <w:szCs w:val="24"/>
        </w:rPr>
      </w:pPr>
    </w:p>
    <w:p w14:paraId="29C054EB" w14:textId="52867178" w:rsidR="0038362A" w:rsidRDefault="0038362A" w:rsidP="009E0447">
      <w:pPr>
        <w:jc w:val="center"/>
        <w:rPr>
          <w:b/>
          <w:color w:val="800080"/>
          <w:szCs w:val="24"/>
        </w:rPr>
      </w:pPr>
    </w:p>
    <w:p w14:paraId="0ABBE7FB" w14:textId="65BF446D" w:rsidR="0038362A" w:rsidRDefault="0038362A" w:rsidP="009E0447">
      <w:pPr>
        <w:jc w:val="center"/>
        <w:rPr>
          <w:b/>
          <w:color w:val="800080"/>
          <w:szCs w:val="24"/>
        </w:rPr>
      </w:pPr>
    </w:p>
    <w:p w14:paraId="75B0E4EF" w14:textId="1E4B8EC6" w:rsidR="0038362A" w:rsidRDefault="0038362A" w:rsidP="009E0447">
      <w:pPr>
        <w:jc w:val="center"/>
        <w:rPr>
          <w:b/>
          <w:color w:val="800080"/>
          <w:szCs w:val="24"/>
        </w:rPr>
      </w:pPr>
    </w:p>
    <w:p w14:paraId="53B115C6" w14:textId="4B9D3095" w:rsidR="0038362A" w:rsidRDefault="0038362A" w:rsidP="009E0447">
      <w:pPr>
        <w:jc w:val="center"/>
        <w:rPr>
          <w:b/>
          <w:color w:val="800080"/>
          <w:szCs w:val="24"/>
        </w:rPr>
      </w:pPr>
    </w:p>
    <w:p w14:paraId="685DB44B" w14:textId="6DDA9E39" w:rsidR="0038362A" w:rsidRDefault="0038362A" w:rsidP="009E0447">
      <w:pPr>
        <w:jc w:val="center"/>
        <w:rPr>
          <w:b/>
          <w:color w:val="800080"/>
          <w:szCs w:val="24"/>
        </w:rPr>
      </w:pPr>
    </w:p>
    <w:p w14:paraId="76F4F002" w14:textId="2DA86DF2" w:rsidR="0038362A" w:rsidRDefault="0038362A" w:rsidP="009E0447">
      <w:pPr>
        <w:jc w:val="center"/>
        <w:rPr>
          <w:b/>
          <w:color w:val="800080"/>
          <w:szCs w:val="24"/>
        </w:rPr>
      </w:pPr>
    </w:p>
    <w:p w14:paraId="318EA213" w14:textId="47EC7F7B" w:rsidR="0038362A" w:rsidRDefault="0038362A" w:rsidP="009E0447">
      <w:pPr>
        <w:jc w:val="center"/>
        <w:rPr>
          <w:b/>
          <w:color w:val="800080"/>
          <w:szCs w:val="24"/>
        </w:rPr>
      </w:pPr>
    </w:p>
    <w:p w14:paraId="48219222" w14:textId="72B67FCA" w:rsidR="00180491" w:rsidRPr="00563EE2" w:rsidRDefault="0038362A" w:rsidP="00180491">
      <w:pPr>
        <w:jc w:val="center"/>
        <w:rPr>
          <w:b/>
          <w:color w:val="61BECD"/>
          <w:szCs w:val="24"/>
        </w:rPr>
      </w:pPr>
      <w:r w:rsidRPr="00563EE2">
        <w:rPr>
          <w:b/>
          <w:color w:val="61BECD"/>
          <w:szCs w:val="24"/>
        </w:rPr>
        <w:t xml:space="preserve">MEETING MINUTES </w:t>
      </w:r>
      <w:r w:rsidR="00180491">
        <w:rPr>
          <w:b/>
          <w:color w:val="61BECD"/>
          <w:szCs w:val="24"/>
        </w:rPr>
        <w:t>–</w:t>
      </w:r>
      <w:r w:rsidRPr="00563EE2">
        <w:rPr>
          <w:b/>
          <w:color w:val="61BECD"/>
          <w:szCs w:val="24"/>
        </w:rPr>
        <w:t xml:space="preserve"> </w:t>
      </w:r>
      <w:r w:rsidR="00180491">
        <w:rPr>
          <w:b/>
          <w:color w:val="61BECD"/>
          <w:szCs w:val="24"/>
        </w:rPr>
        <w:t>7</w:t>
      </w:r>
    </w:p>
    <w:p w14:paraId="2C96F76C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38362A" w:rsidRPr="001F2787" w14:paraId="3FEAB55A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369EBF94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14:paraId="03286656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ICM Group Task</w:t>
            </w:r>
          </w:p>
        </w:tc>
      </w:tr>
      <w:tr w:rsidR="0038362A" w:rsidRPr="001F2787" w14:paraId="44CFC6D4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2A3C1BCF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Date of Meeting:</w:t>
            </w:r>
            <w:r w:rsidRPr="001F2787">
              <w:rPr>
                <w:i w:val="0"/>
                <w:sz w:val="24"/>
                <w:szCs w:val="24"/>
              </w:rPr>
              <w:t xml:space="preserve"> (MM/DD/YYYY)</w:t>
            </w:r>
          </w:p>
        </w:tc>
        <w:tc>
          <w:tcPr>
            <w:tcW w:w="3060" w:type="dxa"/>
          </w:tcPr>
          <w:p w14:paraId="5F03A412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11-09-2020</w:t>
            </w:r>
          </w:p>
        </w:tc>
        <w:tc>
          <w:tcPr>
            <w:tcW w:w="1800" w:type="dxa"/>
            <w:shd w:val="clear" w:color="auto" w:fill="C8E9EE"/>
          </w:tcPr>
          <w:p w14:paraId="29BA3882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14:paraId="68169144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 PM</w:t>
            </w:r>
          </w:p>
        </w:tc>
      </w:tr>
      <w:tr w:rsidR="0038362A" w:rsidRPr="001F2787" w14:paraId="47B0AF7E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720B86C8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14:paraId="3F3EA9B5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</w:t>
            </w:r>
          </w:p>
        </w:tc>
        <w:tc>
          <w:tcPr>
            <w:tcW w:w="1800" w:type="dxa"/>
            <w:shd w:val="clear" w:color="auto" w:fill="C8E9EE"/>
          </w:tcPr>
          <w:p w14:paraId="620152C1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14:paraId="67D09352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60495488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38362A" w:rsidRPr="001F2787" w14:paraId="4E4ADC81" w14:textId="77777777" w:rsidTr="00D7364B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61BECD"/>
          </w:tcPr>
          <w:p w14:paraId="783CC47D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1F2787">
              <w:rPr>
                <w:sz w:val="24"/>
                <w:szCs w:val="24"/>
              </w:rPr>
              <w:t>. Meeting Objective</w:t>
            </w:r>
          </w:p>
        </w:tc>
      </w:tr>
      <w:tr w:rsidR="0038362A" w:rsidRPr="001F2787" w14:paraId="20911E07" w14:textId="77777777" w:rsidTr="00D7364B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8FA2CB0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63055E">
              <w:rPr>
                <w:sz w:val="24"/>
                <w:szCs w:val="24"/>
              </w:rPr>
              <w:t>Team members have to show their selected sites and discuss with other members to select the appropriate one. As well as the name of the team needs to be determined.</w:t>
            </w:r>
          </w:p>
        </w:tc>
      </w:tr>
    </w:tbl>
    <w:p w14:paraId="7A39ADF5" w14:textId="77777777" w:rsidR="0038362A" w:rsidRPr="001F2787" w:rsidRDefault="0038362A" w:rsidP="0038362A">
      <w:pPr>
        <w:jc w:val="center"/>
        <w:rPr>
          <w:szCs w:val="24"/>
        </w:rPr>
      </w:pPr>
    </w:p>
    <w:p w14:paraId="11D391C8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420"/>
        <w:gridCol w:w="4500"/>
      </w:tblGrid>
      <w:tr w:rsidR="0038362A" w:rsidRPr="001F2787" w14:paraId="32B99731" w14:textId="77777777" w:rsidTr="00D7364B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61BECD"/>
          </w:tcPr>
          <w:p w14:paraId="7C8C7035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2. Attendees</w:t>
            </w:r>
          </w:p>
        </w:tc>
      </w:tr>
      <w:tr w:rsidR="0038362A" w:rsidRPr="001F2787" w14:paraId="157C9126" w14:textId="77777777" w:rsidTr="00D7364B">
        <w:trPr>
          <w:cantSplit/>
          <w:tblHeader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C8E9EE"/>
          </w:tcPr>
          <w:p w14:paraId="14EA090C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8E9EE"/>
          </w:tcPr>
          <w:p w14:paraId="7169C774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4500" w:type="dxa"/>
            <w:tcBorders>
              <w:top w:val="nil"/>
              <w:bottom w:val="nil"/>
            </w:tcBorders>
            <w:shd w:val="clear" w:color="auto" w:fill="C8E9EE"/>
          </w:tcPr>
          <w:p w14:paraId="0215B2E4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38362A" w:rsidRPr="001F2787" w14:paraId="132B3A5B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D91ABF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36C2A">
              <w:rPr>
                <w:sz w:val="24"/>
                <w:szCs w:val="24"/>
              </w:rPr>
              <w:t>001121726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E40E38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Scrum Master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02455A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atiqulislamashik</w:t>
            </w:r>
            <w:r w:rsidRPr="001F2787">
              <w:rPr>
                <w:sz w:val="24"/>
                <w:szCs w:val="24"/>
              </w:rPr>
              <w:t>@gmail.com</w:t>
            </w:r>
          </w:p>
        </w:tc>
      </w:tr>
      <w:tr w:rsidR="0038362A" w:rsidRPr="001F2787" w14:paraId="2E3668C9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6A726C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001121</w:t>
            </w:r>
            <w:r>
              <w:rPr>
                <w:sz w:val="24"/>
                <w:szCs w:val="24"/>
              </w:rPr>
              <w:t>093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B4905F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Developer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C135F29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562FD3">
              <w:rPr>
                <w:sz w:val="24"/>
                <w:szCs w:val="24"/>
              </w:rPr>
              <w:t>sharifahamedkhan1@gmail.com</w:t>
            </w:r>
          </w:p>
        </w:tc>
      </w:tr>
      <w:tr w:rsidR="0038362A" w:rsidRPr="001F2787" w14:paraId="5F4EB74E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5EA608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64AEC">
              <w:rPr>
                <w:sz w:val="24"/>
                <w:szCs w:val="24"/>
              </w:rPr>
              <w:t>001121097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1477E4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Analyst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4850C0" w14:textId="77777777" w:rsidR="0038362A" w:rsidRPr="00AE3E63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AE3E63">
              <w:rPr>
                <w:sz w:val="24"/>
                <w:szCs w:val="24"/>
              </w:rPr>
              <w:t>choyoncc@gmail.com</w:t>
            </w:r>
          </w:p>
        </w:tc>
      </w:tr>
      <w:tr w:rsidR="0038362A" w:rsidRPr="001F2787" w14:paraId="294E10FC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DB1834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>001086181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3C802C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Tester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D0DE66F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0B6939">
              <w:rPr>
                <w:sz w:val="24"/>
                <w:szCs w:val="24"/>
              </w:rPr>
              <w:t>sh3394270@gmail.com</w:t>
            </w:r>
          </w:p>
        </w:tc>
      </w:tr>
      <w:tr w:rsidR="0038362A" w:rsidRPr="001F2787" w14:paraId="648E0FA3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2EE532A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 xml:space="preserve">001120911  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BF92DE6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Designer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2162C0E0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40C0E">
              <w:rPr>
                <w:sz w:val="24"/>
                <w:szCs w:val="24"/>
              </w:rPr>
              <w:t>alamfarhana73@gmail.com</w:t>
            </w:r>
          </w:p>
        </w:tc>
      </w:tr>
    </w:tbl>
    <w:p w14:paraId="38FADE3F" w14:textId="77777777" w:rsidR="0038362A" w:rsidRPr="001F2787" w:rsidRDefault="0038362A" w:rsidP="0038362A">
      <w:pPr>
        <w:rPr>
          <w:szCs w:val="24"/>
        </w:rPr>
      </w:pPr>
    </w:p>
    <w:p w14:paraId="0B2CDE4C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4"/>
        <w:gridCol w:w="2456"/>
      </w:tblGrid>
      <w:tr w:rsidR="0038362A" w:rsidRPr="001F2787" w14:paraId="0EF31FD0" w14:textId="77777777" w:rsidTr="00D7364B">
        <w:trPr>
          <w:cantSplit/>
        </w:trPr>
        <w:tc>
          <w:tcPr>
            <w:tcW w:w="10080" w:type="dxa"/>
            <w:gridSpan w:val="2"/>
            <w:shd w:val="clear" w:color="auto" w:fill="61BECD"/>
          </w:tcPr>
          <w:p w14:paraId="5358C10E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3. Meeting Agenda</w:t>
            </w:r>
          </w:p>
        </w:tc>
      </w:tr>
      <w:tr w:rsidR="0038362A" w:rsidRPr="001F2787" w14:paraId="7CE71E36" w14:textId="77777777" w:rsidTr="00D7364B">
        <w:trPr>
          <w:cantSplit/>
        </w:trPr>
        <w:tc>
          <w:tcPr>
            <w:tcW w:w="7624" w:type="dxa"/>
            <w:shd w:val="clear" w:color="auto" w:fill="C8E9EE"/>
          </w:tcPr>
          <w:p w14:paraId="20182D5B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456" w:type="dxa"/>
            <w:shd w:val="clear" w:color="auto" w:fill="C8E9EE"/>
          </w:tcPr>
          <w:p w14:paraId="5A90B7C6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</w:t>
            </w:r>
          </w:p>
        </w:tc>
      </w:tr>
      <w:tr w:rsidR="0038362A" w:rsidRPr="001F2787" w14:paraId="2DD32702" w14:textId="77777777" w:rsidTr="00D7364B">
        <w:trPr>
          <w:cantSplit/>
        </w:trPr>
        <w:tc>
          <w:tcPr>
            <w:tcW w:w="7624" w:type="dxa"/>
          </w:tcPr>
          <w:p w14:paraId="497F046A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The group name will be determined.</w:t>
            </w:r>
          </w:p>
        </w:tc>
        <w:tc>
          <w:tcPr>
            <w:tcW w:w="2456" w:type="dxa"/>
          </w:tcPr>
          <w:p w14:paraId="28D927A8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6AD6FF8D" w14:textId="77777777" w:rsidTr="00D7364B">
        <w:trPr>
          <w:cantSplit/>
        </w:trPr>
        <w:tc>
          <w:tcPr>
            <w:tcW w:w="7624" w:type="dxa"/>
          </w:tcPr>
          <w:p w14:paraId="188C3C70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Sites received from team members will be presented one by one to everyone in the group.</w:t>
            </w:r>
          </w:p>
        </w:tc>
        <w:tc>
          <w:tcPr>
            <w:tcW w:w="2456" w:type="dxa"/>
          </w:tcPr>
          <w:p w14:paraId="56F75DD1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8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2418005F" w14:textId="77777777" w:rsidTr="00D7364B">
        <w:trPr>
          <w:cantSplit/>
        </w:trPr>
        <w:tc>
          <w:tcPr>
            <w:tcW w:w="7624" w:type="dxa"/>
          </w:tcPr>
          <w:p w14:paraId="5516C240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64B34">
              <w:rPr>
                <w:sz w:val="24"/>
                <w:szCs w:val="24"/>
              </w:rPr>
              <w:t>Three ideal websites have been selected.</w:t>
            </w:r>
          </w:p>
        </w:tc>
        <w:tc>
          <w:tcPr>
            <w:tcW w:w="2456" w:type="dxa"/>
          </w:tcPr>
          <w:p w14:paraId="6526FF2B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9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6471F45D" w14:textId="77777777" w:rsidTr="00D7364B">
        <w:trPr>
          <w:cantSplit/>
        </w:trPr>
        <w:tc>
          <w:tcPr>
            <w:tcW w:w="7624" w:type="dxa"/>
          </w:tcPr>
          <w:p w14:paraId="47D2F7A1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C3E2E">
              <w:rPr>
                <w:sz w:val="24"/>
                <w:szCs w:val="24"/>
              </w:rPr>
              <w:t>Site selection and team names must be discussed by the scram master with the course leader, a topic that will be discussed with all members of the team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56" w:type="dxa"/>
          </w:tcPr>
          <w:p w14:paraId="0372C165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F2787">
              <w:rPr>
                <w:sz w:val="24"/>
                <w:szCs w:val="24"/>
              </w:rPr>
              <w:t>5 minutes</w:t>
            </w:r>
          </w:p>
        </w:tc>
      </w:tr>
    </w:tbl>
    <w:p w14:paraId="02B8883A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600"/>
        <w:gridCol w:w="3870"/>
      </w:tblGrid>
      <w:tr w:rsidR="0038362A" w:rsidRPr="001F2787" w14:paraId="779696AF" w14:textId="77777777" w:rsidTr="00D7364B">
        <w:trPr>
          <w:cantSplit/>
        </w:trPr>
        <w:tc>
          <w:tcPr>
            <w:tcW w:w="10080" w:type="dxa"/>
            <w:gridSpan w:val="3"/>
            <w:shd w:val="clear" w:color="auto" w:fill="61BECD"/>
          </w:tcPr>
          <w:p w14:paraId="7C4ED6E2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lastRenderedPageBreak/>
              <w:t>4. Pre-work/Preparation (documents/handouts to bring, reading material, etc.)</w:t>
            </w:r>
          </w:p>
        </w:tc>
      </w:tr>
      <w:tr w:rsidR="0038362A" w:rsidRPr="001F2787" w14:paraId="50E51C0B" w14:textId="77777777" w:rsidTr="00D7364B">
        <w:trPr>
          <w:cantSplit/>
          <w:trHeight w:val="341"/>
        </w:trPr>
        <w:tc>
          <w:tcPr>
            <w:tcW w:w="2610" w:type="dxa"/>
            <w:shd w:val="clear" w:color="auto" w:fill="C8E9EE"/>
          </w:tcPr>
          <w:p w14:paraId="671FAEC8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C8E9EE"/>
          </w:tcPr>
          <w:p w14:paraId="45812E8F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Decision</w:t>
            </w:r>
          </w:p>
        </w:tc>
        <w:tc>
          <w:tcPr>
            <w:tcW w:w="3870" w:type="dxa"/>
            <w:tcBorders>
              <w:left w:val="single" w:sz="4" w:space="0" w:color="auto"/>
            </w:tcBorders>
            <w:shd w:val="clear" w:color="auto" w:fill="C8E9EE"/>
          </w:tcPr>
          <w:p w14:paraId="07E4001D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Action To Taken</w:t>
            </w:r>
          </w:p>
        </w:tc>
      </w:tr>
      <w:tr w:rsidR="0038362A" w:rsidRPr="001F2787" w14:paraId="277C669E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71C517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Let all the members decide the name of the team together.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7A2B6D5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After consulting with all the members of the team, the team name was decided as "FC-SAS".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84CDB0E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77717D">
              <w:rPr>
                <w:sz w:val="24"/>
                <w:szCs w:val="24"/>
              </w:rPr>
              <w:t>Many suitable names was preferred by all the team members, including one that was identified.</w:t>
            </w:r>
          </w:p>
        </w:tc>
      </w:tr>
      <w:tr w:rsidR="0038362A" w:rsidRPr="001F2787" w14:paraId="715F861F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7971E8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26DE7">
              <w:rPr>
                <w:sz w:val="24"/>
                <w:szCs w:val="24"/>
              </w:rPr>
              <w:t>All team members will display their referral sites.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013C3CF" w14:textId="77777777" w:rsidR="0038362A" w:rsidRPr="009F7A00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One by one, All the group members displayed their searched sites and related features.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14BBB5C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All team members will review the searched sites and monitor whether the site has all the features of the project.</w:t>
            </w:r>
          </w:p>
        </w:tc>
      </w:tr>
      <w:tr w:rsidR="0038362A" w:rsidRPr="001F2787" w14:paraId="234E427E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93AF6" w14:textId="77777777" w:rsidR="0038362A" w:rsidRPr="0038362A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>Best three website is selected.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F47D832" w14:textId="77777777" w:rsidR="0038362A" w:rsidRPr="0038362A" w:rsidRDefault="0038362A" w:rsidP="00D7364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The </w:t>
            </w:r>
            <w:r w:rsidRPr="0038362A">
              <w:rPr>
                <w:color w:val="000000" w:themeColor="text1"/>
                <w:sz w:val="24"/>
                <w:szCs w:val="24"/>
              </w:rPr>
              <w:t>University of Southern Queensland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8362A">
              <w:rPr>
                <w:color w:val="000000" w:themeColor="text1"/>
                <w:sz w:val="24"/>
                <w:szCs w:val="24"/>
              </w:rPr>
              <w:t>was selected</w:t>
            </w:r>
            <w:r>
              <w:rPr>
                <w:color w:val="000000" w:themeColor="text1"/>
                <w:sz w:val="24"/>
                <w:szCs w:val="24"/>
              </w:rPr>
              <w:t xml:space="preserve"> from initially chosen three universities</w:t>
            </w:r>
            <w:r w:rsidRPr="0038362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23DAE22" w14:textId="77777777" w:rsidR="0038362A" w:rsidRPr="0038362A" w:rsidRDefault="0038362A" w:rsidP="00D7364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 xml:space="preserve">Best three website is selected amongst the identified 12 websites. </w:t>
            </w:r>
          </w:p>
        </w:tc>
      </w:tr>
      <w:tr w:rsidR="0038362A" w:rsidRPr="001F2787" w14:paraId="32762038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C59A415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scrum master is responsible for sharing the selected website and team name with our course leader. 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65F877F8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three universities and the name of the team was share with the course leader.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081F43BB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the name of the website and the team name is selected the scrum master is responsible for notifying the course coordinator.</w:t>
            </w:r>
          </w:p>
        </w:tc>
      </w:tr>
    </w:tbl>
    <w:p w14:paraId="78BEE287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40"/>
        <w:gridCol w:w="1890"/>
        <w:gridCol w:w="990"/>
        <w:gridCol w:w="1350"/>
        <w:gridCol w:w="1440"/>
        <w:gridCol w:w="2430"/>
      </w:tblGrid>
      <w:tr w:rsidR="0038362A" w:rsidRPr="001F2787" w14:paraId="39BEB06F" w14:textId="77777777" w:rsidTr="00D7364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1BECD"/>
          </w:tcPr>
          <w:p w14:paraId="4E053B3F" w14:textId="77777777" w:rsidR="0038362A" w:rsidRPr="001F2787" w:rsidRDefault="0038362A" w:rsidP="00D7364B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5. Next Meeting </w:t>
            </w:r>
          </w:p>
        </w:tc>
      </w:tr>
      <w:tr w:rsidR="0038362A" w:rsidRPr="001F2787" w14:paraId="3D4E0D33" w14:textId="77777777" w:rsidTr="00D7364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63837647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 xml:space="preserve">Date:  </w:t>
            </w:r>
            <w:r w:rsidRPr="001F2787">
              <w:rPr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D6778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2B575317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B73CB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 PM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483615CD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F3841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Meet</w:t>
            </w:r>
          </w:p>
        </w:tc>
      </w:tr>
      <w:tr w:rsidR="0038362A" w:rsidRPr="001F2787" w14:paraId="55B9E983" w14:textId="77777777" w:rsidTr="00D7364B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765D3378" w14:textId="77777777" w:rsidR="0038362A" w:rsidRPr="001F2787" w:rsidRDefault="0038362A" w:rsidP="00D7364B">
            <w:pPr>
              <w:pStyle w:val="Header"/>
              <w:keepNext/>
              <w:keepLines/>
              <w:spacing w:before="60" w:after="60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Objective:</w:t>
            </w:r>
          </w:p>
        </w:tc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C698B" w14:textId="77777777" w:rsidR="0038362A" w:rsidRPr="001F2787" w:rsidRDefault="0038362A" w:rsidP="00D7364B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2880"/>
              </w:tabs>
              <w:spacing w:before="60" w:after="60"/>
              <w:rPr>
                <w:b w:val="0"/>
                <w:sz w:val="24"/>
                <w:szCs w:val="24"/>
              </w:rPr>
            </w:pPr>
            <w:r w:rsidRPr="001F2787">
              <w:rPr>
                <w:b w:val="0"/>
                <w:sz w:val="24"/>
                <w:szCs w:val="24"/>
              </w:rPr>
              <w:t xml:space="preserve">Identifying the major features of the system and prioritizing the selected features before starting development. </w:t>
            </w:r>
          </w:p>
        </w:tc>
      </w:tr>
    </w:tbl>
    <w:p w14:paraId="584035B5" w14:textId="77777777" w:rsidR="0038362A" w:rsidRPr="001F2787" w:rsidRDefault="0038362A" w:rsidP="0038362A">
      <w:pPr>
        <w:pStyle w:val="Footer"/>
        <w:tabs>
          <w:tab w:val="clear" w:pos="4320"/>
          <w:tab w:val="clear" w:pos="8640"/>
        </w:tabs>
        <w:jc w:val="center"/>
        <w:rPr>
          <w:szCs w:val="24"/>
        </w:rPr>
      </w:pPr>
    </w:p>
    <w:p w14:paraId="325948E8" w14:textId="77777777" w:rsidR="0038362A" w:rsidRPr="001F2787" w:rsidRDefault="0038362A" w:rsidP="0038362A">
      <w:pPr>
        <w:rPr>
          <w:szCs w:val="24"/>
        </w:rPr>
      </w:pPr>
      <w:r w:rsidRPr="001F2787">
        <w:rPr>
          <w:szCs w:val="24"/>
        </w:rPr>
        <w:t xml:space="preserve"> </w:t>
      </w:r>
    </w:p>
    <w:p w14:paraId="56E35D96" w14:textId="264EB231" w:rsidR="0038362A" w:rsidRDefault="0038362A" w:rsidP="009E0447">
      <w:pPr>
        <w:jc w:val="center"/>
        <w:rPr>
          <w:b/>
          <w:color w:val="800080"/>
          <w:szCs w:val="24"/>
        </w:rPr>
      </w:pPr>
    </w:p>
    <w:p w14:paraId="3416C756" w14:textId="68E9F74C" w:rsidR="0038362A" w:rsidRDefault="0038362A" w:rsidP="009E0447">
      <w:pPr>
        <w:jc w:val="center"/>
        <w:rPr>
          <w:b/>
          <w:color w:val="800080"/>
          <w:szCs w:val="24"/>
        </w:rPr>
      </w:pPr>
    </w:p>
    <w:p w14:paraId="72C0FC44" w14:textId="709ABEDA" w:rsidR="0038362A" w:rsidRDefault="0038362A" w:rsidP="009E0447">
      <w:pPr>
        <w:jc w:val="center"/>
        <w:rPr>
          <w:b/>
          <w:color w:val="800080"/>
          <w:szCs w:val="24"/>
        </w:rPr>
      </w:pPr>
    </w:p>
    <w:p w14:paraId="7B989EAA" w14:textId="290BC822" w:rsidR="0038362A" w:rsidRDefault="0038362A" w:rsidP="009E0447">
      <w:pPr>
        <w:jc w:val="center"/>
        <w:rPr>
          <w:b/>
          <w:color w:val="800080"/>
          <w:szCs w:val="24"/>
        </w:rPr>
      </w:pPr>
    </w:p>
    <w:p w14:paraId="44099B3D" w14:textId="3F9559AA" w:rsidR="0038362A" w:rsidRDefault="0038362A" w:rsidP="009E0447">
      <w:pPr>
        <w:jc w:val="center"/>
        <w:rPr>
          <w:b/>
          <w:color w:val="800080"/>
          <w:szCs w:val="24"/>
        </w:rPr>
      </w:pPr>
    </w:p>
    <w:p w14:paraId="5F9D94D0" w14:textId="3B62E966" w:rsidR="0038362A" w:rsidRDefault="0038362A" w:rsidP="009E0447">
      <w:pPr>
        <w:jc w:val="center"/>
        <w:rPr>
          <w:b/>
          <w:color w:val="800080"/>
          <w:szCs w:val="24"/>
        </w:rPr>
      </w:pPr>
    </w:p>
    <w:p w14:paraId="5CA0AEDE" w14:textId="1B615910" w:rsidR="0038362A" w:rsidRDefault="0038362A" w:rsidP="009E0447">
      <w:pPr>
        <w:jc w:val="center"/>
        <w:rPr>
          <w:b/>
          <w:color w:val="800080"/>
          <w:szCs w:val="24"/>
        </w:rPr>
      </w:pPr>
    </w:p>
    <w:p w14:paraId="00A26933" w14:textId="71AA6759" w:rsidR="0038362A" w:rsidRDefault="0038362A" w:rsidP="009E0447">
      <w:pPr>
        <w:jc w:val="center"/>
        <w:rPr>
          <w:b/>
          <w:color w:val="800080"/>
          <w:szCs w:val="24"/>
        </w:rPr>
      </w:pPr>
    </w:p>
    <w:p w14:paraId="314BA66A" w14:textId="3E3BF0DF" w:rsidR="0038362A" w:rsidRDefault="0038362A" w:rsidP="009E0447">
      <w:pPr>
        <w:jc w:val="center"/>
        <w:rPr>
          <w:b/>
          <w:color w:val="800080"/>
          <w:szCs w:val="24"/>
        </w:rPr>
      </w:pPr>
    </w:p>
    <w:p w14:paraId="1C9475FA" w14:textId="067EBEEE" w:rsidR="0038362A" w:rsidRDefault="0038362A" w:rsidP="009E0447">
      <w:pPr>
        <w:jc w:val="center"/>
        <w:rPr>
          <w:b/>
          <w:color w:val="800080"/>
          <w:szCs w:val="24"/>
        </w:rPr>
      </w:pPr>
    </w:p>
    <w:p w14:paraId="476F7266" w14:textId="198486E7" w:rsidR="0038362A" w:rsidRDefault="0038362A" w:rsidP="009E0447">
      <w:pPr>
        <w:jc w:val="center"/>
        <w:rPr>
          <w:b/>
          <w:color w:val="800080"/>
          <w:szCs w:val="24"/>
        </w:rPr>
      </w:pPr>
    </w:p>
    <w:p w14:paraId="0C380936" w14:textId="5CC6266C" w:rsidR="0038362A" w:rsidRDefault="0038362A" w:rsidP="009E0447">
      <w:pPr>
        <w:jc w:val="center"/>
        <w:rPr>
          <w:b/>
          <w:color w:val="800080"/>
          <w:szCs w:val="24"/>
        </w:rPr>
      </w:pPr>
    </w:p>
    <w:p w14:paraId="38BCD3DA" w14:textId="3F182B23" w:rsidR="0038362A" w:rsidRDefault="0038362A" w:rsidP="009E0447">
      <w:pPr>
        <w:jc w:val="center"/>
        <w:rPr>
          <w:b/>
          <w:color w:val="800080"/>
          <w:szCs w:val="24"/>
        </w:rPr>
      </w:pPr>
    </w:p>
    <w:p w14:paraId="1D3BA87F" w14:textId="14BBCE41" w:rsidR="0038362A" w:rsidRDefault="0038362A" w:rsidP="009E0447">
      <w:pPr>
        <w:jc w:val="center"/>
        <w:rPr>
          <w:b/>
          <w:color w:val="800080"/>
          <w:szCs w:val="24"/>
        </w:rPr>
      </w:pPr>
    </w:p>
    <w:p w14:paraId="03E45D59" w14:textId="6ADDC89E" w:rsidR="0038362A" w:rsidRDefault="0038362A" w:rsidP="009E0447">
      <w:pPr>
        <w:jc w:val="center"/>
        <w:rPr>
          <w:b/>
          <w:color w:val="800080"/>
          <w:szCs w:val="24"/>
        </w:rPr>
      </w:pPr>
    </w:p>
    <w:p w14:paraId="40AAA36C" w14:textId="6E6CD68A" w:rsidR="0038362A" w:rsidRPr="00563EE2" w:rsidRDefault="0038362A" w:rsidP="0038362A">
      <w:pPr>
        <w:jc w:val="center"/>
        <w:rPr>
          <w:b/>
          <w:color w:val="61BECD"/>
          <w:szCs w:val="24"/>
        </w:rPr>
      </w:pPr>
      <w:r w:rsidRPr="00563EE2">
        <w:rPr>
          <w:b/>
          <w:color w:val="61BECD"/>
          <w:szCs w:val="24"/>
        </w:rPr>
        <w:t xml:space="preserve">MEETING MINUTES - </w:t>
      </w:r>
      <w:r w:rsidR="00180491">
        <w:rPr>
          <w:b/>
          <w:color w:val="61BECD"/>
          <w:szCs w:val="24"/>
        </w:rPr>
        <w:t>8</w:t>
      </w:r>
    </w:p>
    <w:p w14:paraId="6D4C35CE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38362A" w:rsidRPr="001F2787" w14:paraId="7A8E480F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1FB91C4B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14:paraId="1B7F37D9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ICM Group Task</w:t>
            </w:r>
          </w:p>
        </w:tc>
      </w:tr>
      <w:tr w:rsidR="0038362A" w:rsidRPr="001F2787" w14:paraId="09542E6F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3F6F6B8C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Date of Meeting:</w:t>
            </w:r>
            <w:r w:rsidRPr="001F2787">
              <w:rPr>
                <w:i w:val="0"/>
                <w:sz w:val="24"/>
                <w:szCs w:val="24"/>
              </w:rPr>
              <w:t xml:space="preserve"> (MM/DD/YYYY)</w:t>
            </w:r>
          </w:p>
        </w:tc>
        <w:tc>
          <w:tcPr>
            <w:tcW w:w="3060" w:type="dxa"/>
          </w:tcPr>
          <w:p w14:paraId="307DBCB1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11-09-2020</w:t>
            </w:r>
          </w:p>
        </w:tc>
        <w:tc>
          <w:tcPr>
            <w:tcW w:w="1800" w:type="dxa"/>
            <w:shd w:val="clear" w:color="auto" w:fill="C8E9EE"/>
          </w:tcPr>
          <w:p w14:paraId="62BC9C2E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880" w:type="dxa"/>
          </w:tcPr>
          <w:p w14:paraId="78C06E4B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 PM</w:t>
            </w:r>
          </w:p>
        </w:tc>
      </w:tr>
      <w:tr w:rsidR="0038362A" w:rsidRPr="001F2787" w14:paraId="6B0B5B84" w14:textId="77777777" w:rsidTr="00D7364B">
        <w:trPr>
          <w:cantSplit/>
          <w:tblHeader/>
        </w:trPr>
        <w:tc>
          <w:tcPr>
            <w:tcW w:w="2340" w:type="dxa"/>
            <w:shd w:val="clear" w:color="auto" w:fill="C8E9EE"/>
          </w:tcPr>
          <w:p w14:paraId="7D85FD1C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3060" w:type="dxa"/>
          </w:tcPr>
          <w:p w14:paraId="184C227F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Google</w:t>
            </w:r>
          </w:p>
        </w:tc>
        <w:tc>
          <w:tcPr>
            <w:tcW w:w="1800" w:type="dxa"/>
            <w:shd w:val="clear" w:color="auto" w:fill="C8E9EE"/>
          </w:tcPr>
          <w:p w14:paraId="3BD41769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880" w:type="dxa"/>
          </w:tcPr>
          <w:p w14:paraId="5292F69A" w14:textId="77777777" w:rsidR="0038362A" w:rsidRPr="001F2787" w:rsidRDefault="0038362A" w:rsidP="00D7364B">
            <w:pPr>
              <w:pStyle w:val="Heading4"/>
              <w:jc w:val="center"/>
              <w:rPr>
                <w:i w:val="0"/>
                <w:sz w:val="24"/>
                <w:szCs w:val="24"/>
              </w:rPr>
            </w:pPr>
            <w:r w:rsidRPr="001F2787">
              <w:rPr>
                <w:i w:val="0"/>
                <w:sz w:val="24"/>
                <w:szCs w:val="24"/>
              </w:rPr>
              <w:t>Google Meet</w:t>
            </w:r>
          </w:p>
        </w:tc>
      </w:tr>
    </w:tbl>
    <w:p w14:paraId="2DC2D489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38362A" w:rsidRPr="001F2787" w14:paraId="57DF891B" w14:textId="77777777" w:rsidTr="00D7364B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61BECD"/>
          </w:tcPr>
          <w:p w14:paraId="26604FBB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1F2787">
              <w:rPr>
                <w:sz w:val="24"/>
                <w:szCs w:val="24"/>
              </w:rPr>
              <w:t>. Meeting Objective</w:t>
            </w:r>
          </w:p>
        </w:tc>
      </w:tr>
      <w:tr w:rsidR="0038362A" w:rsidRPr="001F2787" w14:paraId="31F99C71" w14:textId="77777777" w:rsidTr="00D7364B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59BB849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63055E">
              <w:rPr>
                <w:sz w:val="24"/>
                <w:szCs w:val="24"/>
              </w:rPr>
              <w:t>Team members have to show their selected sites and discuss with other members to select the appropriate one. As well as the name of the team needs to be determined.</w:t>
            </w:r>
          </w:p>
        </w:tc>
      </w:tr>
    </w:tbl>
    <w:p w14:paraId="4FF35F4F" w14:textId="77777777" w:rsidR="0038362A" w:rsidRPr="001F2787" w:rsidRDefault="0038362A" w:rsidP="0038362A">
      <w:pPr>
        <w:jc w:val="center"/>
        <w:rPr>
          <w:szCs w:val="24"/>
        </w:rPr>
      </w:pPr>
    </w:p>
    <w:p w14:paraId="469C45BF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420"/>
        <w:gridCol w:w="4500"/>
      </w:tblGrid>
      <w:tr w:rsidR="0038362A" w:rsidRPr="001F2787" w14:paraId="6B5269A7" w14:textId="77777777" w:rsidTr="00D7364B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61BECD"/>
          </w:tcPr>
          <w:p w14:paraId="742C8760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2. Attendees</w:t>
            </w:r>
          </w:p>
        </w:tc>
      </w:tr>
      <w:tr w:rsidR="0038362A" w:rsidRPr="001F2787" w14:paraId="7C9F0024" w14:textId="77777777" w:rsidTr="00D7364B">
        <w:trPr>
          <w:cantSplit/>
          <w:tblHeader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C8E9EE"/>
          </w:tcPr>
          <w:p w14:paraId="53AC2E91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Banner ID</w:t>
            </w:r>
          </w:p>
        </w:tc>
        <w:tc>
          <w:tcPr>
            <w:tcW w:w="3420" w:type="dxa"/>
            <w:tcBorders>
              <w:top w:val="nil"/>
              <w:bottom w:val="nil"/>
            </w:tcBorders>
            <w:shd w:val="clear" w:color="auto" w:fill="C8E9EE"/>
          </w:tcPr>
          <w:p w14:paraId="0F83571B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Project Role</w:t>
            </w:r>
          </w:p>
        </w:tc>
        <w:tc>
          <w:tcPr>
            <w:tcW w:w="4500" w:type="dxa"/>
            <w:tcBorders>
              <w:top w:val="nil"/>
              <w:bottom w:val="nil"/>
            </w:tcBorders>
            <w:shd w:val="clear" w:color="auto" w:fill="C8E9EE"/>
          </w:tcPr>
          <w:p w14:paraId="3CB165E6" w14:textId="77777777" w:rsidR="0038362A" w:rsidRPr="001F2787" w:rsidRDefault="0038362A" w:rsidP="00D7364B">
            <w:pPr>
              <w:pStyle w:val="Heading4"/>
              <w:jc w:val="center"/>
              <w:rPr>
                <w:b/>
                <w:i w:val="0"/>
                <w:sz w:val="24"/>
                <w:szCs w:val="24"/>
              </w:rPr>
            </w:pPr>
            <w:r w:rsidRPr="001F2787">
              <w:rPr>
                <w:b/>
                <w:i w:val="0"/>
                <w:sz w:val="24"/>
                <w:szCs w:val="24"/>
              </w:rPr>
              <w:t>Email</w:t>
            </w:r>
          </w:p>
        </w:tc>
      </w:tr>
      <w:tr w:rsidR="0038362A" w:rsidRPr="001F2787" w14:paraId="086588F6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5723D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36C2A">
              <w:rPr>
                <w:sz w:val="24"/>
                <w:szCs w:val="24"/>
              </w:rPr>
              <w:t>001121726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8C9674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Scrum Master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74C990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atiqulislamashik</w:t>
            </w:r>
            <w:r w:rsidRPr="001F2787">
              <w:rPr>
                <w:sz w:val="24"/>
                <w:szCs w:val="24"/>
              </w:rPr>
              <w:t>@gmail.com</w:t>
            </w:r>
          </w:p>
        </w:tc>
      </w:tr>
      <w:tr w:rsidR="0038362A" w:rsidRPr="001F2787" w14:paraId="75B0D2EA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43EB35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001121</w:t>
            </w:r>
            <w:r>
              <w:rPr>
                <w:sz w:val="24"/>
                <w:szCs w:val="24"/>
              </w:rPr>
              <w:t>093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A31FAD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Developer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031E5E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562FD3">
              <w:rPr>
                <w:sz w:val="24"/>
                <w:szCs w:val="24"/>
              </w:rPr>
              <w:t>sharifahamedkhan1@gmail.com</w:t>
            </w:r>
          </w:p>
        </w:tc>
      </w:tr>
      <w:tr w:rsidR="0038362A" w:rsidRPr="001F2787" w14:paraId="306FB903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9841E3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64AEC">
              <w:rPr>
                <w:sz w:val="24"/>
                <w:szCs w:val="24"/>
              </w:rPr>
              <w:t>001121097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46414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Analyst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E201918" w14:textId="77777777" w:rsidR="0038362A" w:rsidRPr="00AE3E63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AE3E63">
              <w:rPr>
                <w:sz w:val="24"/>
                <w:szCs w:val="24"/>
              </w:rPr>
              <w:t>choyoncc@gmail.com</w:t>
            </w:r>
          </w:p>
        </w:tc>
      </w:tr>
      <w:tr w:rsidR="0038362A" w:rsidRPr="001F2787" w14:paraId="46441342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97557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>001086181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76EDB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Tester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4C91C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0B6939">
              <w:rPr>
                <w:sz w:val="24"/>
                <w:szCs w:val="24"/>
              </w:rPr>
              <w:t>sh3394270@gmail.com</w:t>
            </w:r>
          </w:p>
        </w:tc>
      </w:tr>
      <w:tr w:rsidR="0038362A" w:rsidRPr="001F2787" w14:paraId="1177A45F" w14:textId="77777777" w:rsidTr="00D7364B">
        <w:trPr>
          <w:cantSplit/>
        </w:trPr>
        <w:tc>
          <w:tcPr>
            <w:tcW w:w="21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CA3ADE2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443D72">
              <w:rPr>
                <w:sz w:val="24"/>
                <w:szCs w:val="24"/>
              </w:rPr>
              <w:t xml:space="preserve">001120911  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5287F2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E90A27">
              <w:rPr>
                <w:sz w:val="24"/>
                <w:szCs w:val="24"/>
              </w:rPr>
              <w:t>Designer</w:t>
            </w:r>
          </w:p>
        </w:tc>
        <w:tc>
          <w:tcPr>
            <w:tcW w:w="45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F364EBD" w14:textId="77777777" w:rsidR="0038362A" w:rsidRPr="001F2787" w:rsidRDefault="0038362A" w:rsidP="00D7364B">
            <w:pPr>
              <w:pStyle w:val="CovFormText"/>
              <w:jc w:val="center"/>
              <w:rPr>
                <w:sz w:val="24"/>
                <w:szCs w:val="24"/>
              </w:rPr>
            </w:pPr>
            <w:r w:rsidRPr="00140C0E">
              <w:rPr>
                <w:sz w:val="24"/>
                <w:szCs w:val="24"/>
              </w:rPr>
              <w:t>alamfarhana73@gmail.com</w:t>
            </w:r>
          </w:p>
        </w:tc>
      </w:tr>
    </w:tbl>
    <w:p w14:paraId="35E97FCB" w14:textId="77777777" w:rsidR="0038362A" w:rsidRPr="001F2787" w:rsidRDefault="0038362A" w:rsidP="0038362A">
      <w:pPr>
        <w:rPr>
          <w:szCs w:val="24"/>
        </w:rPr>
      </w:pPr>
    </w:p>
    <w:p w14:paraId="59D859D3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4"/>
        <w:gridCol w:w="2456"/>
      </w:tblGrid>
      <w:tr w:rsidR="0038362A" w:rsidRPr="001F2787" w14:paraId="3FAFEC30" w14:textId="77777777" w:rsidTr="00D7364B">
        <w:trPr>
          <w:cantSplit/>
        </w:trPr>
        <w:tc>
          <w:tcPr>
            <w:tcW w:w="10080" w:type="dxa"/>
            <w:gridSpan w:val="2"/>
            <w:shd w:val="clear" w:color="auto" w:fill="61BECD"/>
          </w:tcPr>
          <w:p w14:paraId="5BFACDA4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3. Meeting Agenda</w:t>
            </w:r>
          </w:p>
        </w:tc>
      </w:tr>
      <w:tr w:rsidR="0038362A" w:rsidRPr="001F2787" w14:paraId="6CC5734D" w14:textId="77777777" w:rsidTr="00D7364B">
        <w:trPr>
          <w:cantSplit/>
        </w:trPr>
        <w:tc>
          <w:tcPr>
            <w:tcW w:w="7624" w:type="dxa"/>
            <w:shd w:val="clear" w:color="auto" w:fill="C8E9EE"/>
          </w:tcPr>
          <w:p w14:paraId="5B04BE95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456" w:type="dxa"/>
            <w:shd w:val="clear" w:color="auto" w:fill="C8E9EE"/>
          </w:tcPr>
          <w:p w14:paraId="60104F77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</w:t>
            </w:r>
          </w:p>
        </w:tc>
      </w:tr>
      <w:tr w:rsidR="0038362A" w:rsidRPr="001F2787" w14:paraId="4E0C44AA" w14:textId="77777777" w:rsidTr="00D7364B">
        <w:trPr>
          <w:cantSplit/>
        </w:trPr>
        <w:tc>
          <w:tcPr>
            <w:tcW w:w="7624" w:type="dxa"/>
          </w:tcPr>
          <w:p w14:paraId="6DE54077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The group name will be determined.</w:t>
            </w:r>
          </w:p>
        </w:tc>
        <w:tc>
          <w:tcPr>
            <w:tcW w:w="2456" w:type="dxa"/>
          </w:tcPr>
          <w:p w14:paraId="0EE6F9DD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0E132FBC" w14:textId="77777777" w:rsidTr="00D7364B">
        <w:trPr>
          <w:cantSplit/>
        </w:trPr>
        <w:tc>
          <w:tcPr>
            <w:tcW w:w="7624" w:type="dxa"/>
          </w:tcPr>
          <w:p w14:paraId="47B2FC22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70569">
              <w:rPr>
                <w:sz w:val="24"/>
                <w:szCs w:val="24"/>
              </w:rPr>
              <w:t>Sites received from team members will be presented one by one to everyone in the group.</w:t>
            </w:r>
          </w:p>
        </w:tc>
        <w:tc>
          <w:tcPr>
            <w:tcW w:w="2456" w:type="dxa"/>
          </w:tcPr>
          <w:p w14:paraId="387F7E0B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8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758E5CF6" w14:textId="77777777" w:rsidTr="00D7364B">
        <w:trPr>
          <w:cantSplit/>
        </w:trPr>
        <w:tc>
          <w:tcPr>
            <w:tcW w:w="7624" w:type="dxa"/>
          </w:tcPr>
          <w:p w14:paraId="111AFA91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64B34">
              <w:rPr>
                <w:sz w:val="24"/>
                <w:szCs w:val="24"/>
              </w:rPr>
              <w:t>Three ideal websites have been selected.</w:t>
            </w:r>
          </w:p>
        </w:tc>
        <w:tc>
          <w:tcPr>
            <w:tcW w:w="2456" w:type="dxa"/>
          </w:tcPr>
          <w:p w14:paraId="530B5A27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9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1F2787">
              <w:rPr>
                <w:sz w:val="24"/>
                <w:szCs w:val="24"/>
              </w:rPr>
              <w:t>inutes</w:t>
            </w:r>
          </w:p>
        </w:tc>
      </w:tr>
      <w:tr w:rsidR="0038362A" w:rsidRPr="001F2787" w14:paraId="2FB74CA8" w14:textId="77777777" w:rsidTr="00D7364B">
        <w:trPr>
          <w:cantSplit/>
        </w:trPr>
        <w:tc>
          <w:tcPr>
            <w:tcW w:w="7624" w:type="dxa"/>
          </w:tcPr>
          <w:p w14:paraId="71913E8D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C3E2E">
              <w:rPr>
                <w:sz w:val="24"/>
                <w:szCs w:val="24"/>
              </w:rPr>
              <w:t>Site selection and team names must be discussed by the scram master with the course leader, a topic that will be discussed with all members of the team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56" w:type="dxa"/>
          </w:tcPr>
          <w:p w14:paraId="6C19AAB8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F2787">
              <w:rPr>
                <w:sz w:val="24"/>
                <w:szCs w:val="24"/>
              </w:rPr>
              <w:t>5 minutes</w:t>
            </w:r>
          </w:p>
        </w:tc>
      </w:tr>
    </w:tbl>
    <w:p w14:paraId="26048D98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600"/>
        <w:gridCol w:w="3870"/>
      </w:tblGrid>
      <w:tr w:rsidR="0038362A" w:rsidRPr="001F2787" w14:paraId="24FA9804" w14:textId="77777777" w:rsidTr="00D7364B">
        <w:trPr>
          <w:cantSplit/>
        </w:trPr>
        <w:tc>
          <w:tcPr>
            <w:tcW w:w="10080" w:type="dxa"/>
            <w:gridSpan w:val="3"/>
            <w:shd w:val="clear" w:color="auto" w:fill="61BECD"/>
          </w:tcPr>
          <w:p w14:paraId="17B8BB6A" w14:textId="77777777" w:rsidR="0038362A" w:rsidRPr="001F2787" w:rsidRDefault="0038362A" w:rsidP="00D7364B">
            <w:pPr>
              <w:pStyle w:val="Heading3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lastRenderedPageBreak/>
              <w:t>4. Pre-work/Preparation (documents/handouts to bring, reading material, etc.)</w:t>
            </w:r>
          </w:p>
        </w:tc>
      </w:tr>
      <w:tr w:rsidR="0038362A" w:rsidRPr="001F2787" w14:paraId="6D71F428" w14:textId="77777777" w:rsidTr="00D7364B">
        <w:trPr>
          <w:cantSplit/>
          <w:trHeight w:val="341"/>
        </w:trPr>
        <w:tc>
          <w:tcPr>
            <w:tcW w:w="2610" w:type="dxa"/>
            <w:shd w:val="clear" w:color="auto" w:fill="C8E9EE"/>
          </w:tcPr>
          <w:p w14:paraId="3CA6A85F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C8E9EE"/>
          </w:tcPr>
          <w:p w14:paraId="609612F6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Decision</w:t>
            </w:r>
          </w:p>
        </w:tc>
        <w:tc>
          <w:tcPr>
            <w:tcW w:w="3870" w:type="dxa"/>
            <w:tcBorders>
              <w:left w:val="single" w:sz="4" w:space="0" w:color="auto"/>
            </w:tcBorders>
            <w:shd w:val="clear" w:color="auto" w:fill="C8E9EE"/>
          </w:tcPr>
          <w:p w14:paraId="78624806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Action To Taken</w:t>
            </w:r>
          </w:p>
        </w:tc>
      </w:tr>
      <w:tr w:rsidR="0038362A" w:rsidRPr="001F2787" w14:paraId="6D27C1A6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B0849D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Let all the members decide the name of the team together.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9DC4C08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2664BF">
              <w:rPr>
                <w:sz w:val="24"/>
                <w:szCs w:val="24"/>
              </w:rPr>
              <w:t>After consulting with all the members of the team, the team name was decided as "FC-SAS".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35DB64E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77717D">
              <w:rPr>
                <w:sz w:val="24"/>
                <w:szCs w:val="24"/>
              </w:rPr>
              <w:t>Many suitable names was preferred by all the team members, including one that was identified.</w:t>
            </w:r>
          </w:p>
        </w:tc>
      </w:tr>
      <w:tr w:rsidR="0038362A" w:rsidRPr="001F2787" w14:paraId="45AF79FD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3CEC20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26DE7">
              <w:rPr>
                <w:sz w:val="24"/>
                <w:szCs w:val="24"/>
              </w:rPr>
              <w:t>All team members will display their referral sites.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13B53FB" w14:textId="77777777" w:rsidR="0038362A" w:rsidRPr="009F7A00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One by one, All the group members displayed their searched sites and related features.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C117B2D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 w:rsidRPr="00690D31">
              <w:rPr>
                <w:sz w:val="24"/>
                <w:szCs w:val="24"/>
              </w:rPr>
              <w:t>All team members will review the searched sites and monitor whether the site has all the features of the project.</w:t>
            </w:r>
          </w:p>
        </w:tc>
      </w:tr>
      <w:tr w:rsidR="0038362A" w:rsidRPr="001F2787" w14:paraId="19587145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E7B680" w14:textId="77777777" w:rsidR="0038362A" w:rsidRPr="0038362A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>Best three website is selected.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F51334E" w14:textId="77777777" w:rsidR="0038362A" w:rsidRPr="0038362A" w:rsidRDefault="0038362A" w:rsidP="00D7364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The </w:t>
            </w:r>
            <w:r w:rsidRPr="0038362A">
              <w:rPr>
                <w:color w:val="000000" w:themeColor="text1"/>
                <w:sz w:val="24"/>
                <w:szCs w:val="24"/>
              </w:rPr>
              <w:t>University of Southern Queensland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8362A">
              <w:rPr>
                <w:color w:val="000000" w:themeColor="text1"/>
                <w:sz w:val="24"/>
                <w:szCs w:val="24"/>
              </w:rPr>
              <w:t>was selected</w:t>
            </w:r>
            <w:r>
              <w:rPr>
                <w:color w:val="000000" w:themeColor="text1"/>
                <w:sz w:val="24"/>
                <w:szCs w:val="24"/>
              </w:rPr>
              <w:t xml:space="preserve"> from initially chosen three universities</w:t>
            </w:r>
            <w:r w:rsidRPr="0038362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929F2E8" w14:textId="77777777" w:rsidR="0038362A" w:rsidRPr="0038362A" w:rsidRDefault="0038362A" w:rsidP="00D7364B">
            <w:pPr>
              <w:pStyle w:val="CovFormText"/>
              <w:keepNext/>
              <w:keepLines/>
              <w:jc w:val="both"/>
              <w:rPr>
                <w:color w:val="000000" w:themeColor="text1"/>
                <w:sz w:val="24"/>
                <w:szCs w:val="24"/>
              </w:rPr>
            </w:pPr>
            <w:r w:rsidRPr="0038362A">
              <w:rPr>
                <w:color w:val="000000" w:themeColor="text1"/>
                <w:sz w:val="24"/>
                <w:szCs w:val="24"/>
              </w:rPr>
              <w:t xml:space="preserve">Best three website is selected amongst the identified 12 websites. </w:t>
            </w:r>
          </w:p>
        </w:tc>
      </w:tr>
      <w:tr w:rsidR="0038362A" w:rsidRPr="001F2787" w14:paraId="061F5177" w14:textId="77777777" w:rsidTr="00D7364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0FE2660" w14:textId="77777777" w:rsidR="0038362A" w:rsidRPr="001F2787" w:rsidRDefault="0038362A" w:rsidP="00D7364B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scrum master is responsible for sharing the selected website and team name with our course leader. 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14:paraId="6113278F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three universities and the name of the team was share with the course leader.</w:t>
            </w:r>
          </w:p>
        </w:tc>
        <w:tc>
          <w:tcPr>
            <w:tcW w:w="3870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dotted" w:sz="4" w:space="0" w:color="auto"/>
            </w:tcBorders>
          </w:tcPr>
          <w:p w14:paraId="36E18E5D" w14:textId="77777777" w:rsidR="0038362A" w:rsidRPr="001F2787" w:rsidRDefault="0038362A" w:rsidP="00D7364B">
            <w:pPr>
              <w:pStyle w:val="CovFormText"/>
              <w:keepNext/>
              <w:keepLine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the name of the website and the team name is selected the scrum master is responsible for notifying the course coordinator.</w:t>
            </w:r>
          </w:p>
        </w:tc>
      </w:tr>
    </w:tbl>
    <w:p w14:paraId="7A85073C" w14:textId="77777777" w:rsidR="0038362A" w:rsidRPr="001F2787" w:rsidRDefault="0038362A" w:rsidP="0038362A">
      <w:pPr>
        <w:jc w:val="center"/>
        <w:rPr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40"/>
        <w:gridCol w:w="1890"/>
        <w:gridCol w:w="990"/>
        <w:gridCol w:w="1350"/>
        <w:gridCol w:w="1440"/>
        <w:gridCol w:w="2430"/>
      </w:tblGrid>
      <w:tr w:rsidR="0038362A" w:rsidRPr="001F2787" w14:paraId="5907E367" w14:textId="77777777" w:rsidTr="00D7364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1BECD"/>
          </w:tcPr>
          <w:p w14:paraId="5C739429" w14:textId="77777777" w:rsidR="0038362A" w:rsidRPr="001F2787" w:rsidRDefault="0038362A" w:rsidP="00D7364B">
            <w:pPr>
              <w:pStyle w:val="Heading3"/>
              <w:keepLines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 xml:space="preserve">5. Next Meeting </w:t>
            </w:r>
          </w:p>
        </w:tc>
      </w:tr>
      <w:tr w:rsidR="0038362A" w:rsidRPr="001F2787" w14:paraId="5D5DAD4D" w14:textId="77777777" w:rsidTr="00D7364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1EABBF96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 xml:space="preserve">Date:  </w:t>
            </w:r>
            <w:r w:rsidRPr="001F2787">
              <w:rPr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196D0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126381AE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Time: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2BB11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 PM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627F4042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b/>
                <w:sz w:val="24"/>
                <w:szCs w:val="24"/>
              </w:rPr>
            </w:pPr>
            <w:r w:rsidRPr="001F2787"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10FF3" w14:textId="77777777" w:rsidR="0038362A" w:rsidRPr="001F2787" w:rsidRDefault="0038362A" w:rsidP="00D7364B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Meet</w:t>
            </w:r>
          </w:p>
        </w:tc>
      </w:tr>
      <w:tr w:rsidR="0038362A" w:rsidRPr="001F2787" w14:paraId="05BE34C7" w14:textId="77777777" w:rsidTr="00D7364B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8E9EE"/>
          </w:tcPr>
          <w:p w14:paraId="6DCE3C82" w14:textId="77777777" w:rsidR="0038362A" w:rsidRPr="001F2787" w:rsidRDefault="0038362A" w:rsidP="00D7364B">
            <w:pPr>
              <w:pStyle w:val="Header"/>
              <w:keepNext/>
              <w:keepLines/>
              <w:spacing w:before="60" w:after="60"/>
              <w:jc w:val="center"/>
              <w:rPr>
                <w:sz w:val="24"/>
                <w:szCs w:val="24"/>
              </w:rPr>
            </w:pPr>
            <w:r w:rsidRPr="001F2787">
              <w:rPr>
                <w:sz w:val="24"/>
                <w:szCs w:val="24"/>
              </w:rPr>
              <w:t>Objective:</w:t>
            </w:r>
          </w:p>
        </w:tc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F449C1" w14:textId="77777777" w:rsidR="0038362A" w:rsidRPr="001F2787" w:rsidRDefault="0038362A" w:rsidP="00D7364B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2880"/>
              </w:tabs>
              <w:spacing w:before="60" w:after="60"/>
              <w:rPr>
                <w:b w:val="0"/>
                <w:sz w:val="24"/>
                <w:szCs w:val="24"/>
              </w:rPr>
            </w:pPr>
            <w:r w:rsidRPr="001F2787">
              <w:rPr>
                <w:b w:val="0"/>
                <w:sz w:val="24"/>
                <w:szCs w:val="24"/>
              </w:rPr>
              <w:t xml:space="preserve">Identifying the major features of the system and prioritizing the selected features before starting development. </w:t>
            </w:r>
          </w:p>
        </w:tc>
      </w:tr>
    </w:tbl>
    <w:p w14:paraId="6CFB6A97" w14:textId="77777777" w:rsidR="0038362A" w:rsidRPr="001F2787" w:rsidRDefault="0038362A" w:rsidP="0038362A">
      <w:pPr>
        <w:pStyle w:val="Footer"/>
        <w:tabs>
          <w:tab w:val="clear" w:pos="4320"/>
          <w:tab w:val="clear" w:pos="8640"/>
        </w:tabs>
        <w:jc w:val="center"/>
        <w:rPr>
          <w:szCs w:val="24"/>
        </w:rPr>
      </w:pPr>
    </w:p>
    <w:p w14:paraId="04351AD2" w14:textId="77777777" w:rsidR="0038362A" w:rsidRPr="001F2787" w:rsidRDefault="0038362A" w:rsidP="0038362A">
      <w:pPr>
        <w:rPr>
          <w:szCs w:val="24"/>
        </w:rPr>
      </w:pPr>
      <w:r w:rsidRPr="001F2787">
        <w:rPr>
          <w:szCs w:val="24"/>
        </w:rPr>
        <w:t xml:space="preserve"> </w:t>
      </w:r>
    </w:p>
    <w:p w14:paraId="59663275" w14:textId="0452966D" w:rsidR="0038362A" w:rsidRDefault="0038362A" w:rsidP="009E0447">
      <w:pPr>
        <w:jc w:val="center"/>
        <w:rPr>
          <w:b/>
          <w:color w:val="800080"/>
          <w:szCs w:val="24"/>
        </w:rPr>
      </w:pPr>
    </w:p>
    <w:p w14:paraId="6F61868C" w14:textId="77777777" w:rsidR="0038362A" w:rsidRPr="001F2787" w:rsidRDefault="0038362A" w:rsidP="009E0447">
      <w:pPr>
        <w:jc w:val="center"/>
        <w:rPr>
          <w:b/>
          <w:color w:val="800080"/>
          <w:szCs w:val="24"/>
        </w:rPr>
      </w:pPr>
    </w:p>
    <w:sectPr w:rsidR="0038362A" w:rsidRPr="001F2787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3D82A" w14:textId="77777777" w:rsidR="00B120F4" w:rsidRDefault="00B120F4">
      <w:r>
        <w:separator/>
      </w:r>
    </w:p>
  </w:endnote>
  <w:endnote w:type="continuationSeparator" w:id="0">
    <w:p w14:paraId="3B6C0BFE" w14:textId="77777777" w:rsidR="00B120F4" w:rsidRDefault="00B1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6BD3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48579" w14:textId="77777777" w:rsidR="00B120F4" w:rsidRDefault="00B120F4">
      <w:r>
        <w:separator/>
      </w:r>
    </w:p>
  </w:footnote>
  <w:footnote w:type="continuationSeparator" w:id="0">
    <w:p w14:paraId="2E0A9F87" w14:textId="77777777" w:rsidR="00B120F4" w:rsidRDefault="00B1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9961B" w14:textId="273652DB" w:rsidR="004266D5" w:rsidRPr="00B1183D" w:rsidRDefault="00540BEA" w:rsidP="00540BEA">
    <w:pPr>
      <w:pStyle w:val="Header"/>
      <w:jc w:val="center"/>
      <w:rPr>
        <w:szCs w:val="18"/>
      </w:rPr>
    </w:pPr>
    <w:r w:rsidRPr="00B1183D">
      <w:rPr>
        <w:szCs w:val="18"/>
      </w:rPr>
      <w:t>I</w:t>
    </w:r>
    <w:r w:rsidR="009E0447" w:rsidRPr="00B1183D">
      <w:rPr>
        <w:szCs w:val="18"/>
      </w:rPr>
      <w:t>CM Group</w:t>
    </w:r>
    <w:r w:rsidR="003F6AF5">
      <w:rPr>
        <w:szCs w:val="18"/>
      </w:rPr>
      <w:t xml:space="preserve"> </w:t>
    </w:r>
    <w:r w:rsidR="00E73408" w:rsidRPr="00B1183D">
      <w:rPr>
        <w:szCs w:val="18"/>
      </w:rPr>
      <w:t>FC-SAS(G-1)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05D9"/>
    <w:multiLevelType w:val="hybridMultilevel"/>
    <w:tmpl w:val="5166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580A"/>
    <w:multiLevelType w:val="hybridMultilevel"/>
    <w:tmpl w:val="8548C074"/>
    <w:lvl w:ilvl="0" w:tplc="0840FA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667AA"/>
    <w:multiLevelType w:val="multilevel"/>
    <w:tmpl w:val="B03C9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5231F"/>
    <w:multiLevelType w:val="hybridMultilevel"/>
    <w:tmpl w:val="1A6A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F6F5B"/>
    <w:multiLevelType w:val="hybridMultilevel"/>
    <w:tmpl w:val="1E227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6864B4C"/>
    <w:multiLevelType w:val="hybridMultilevel"/>
    <w:tmpl w:val="38D489EE"/>
    <w:lvl w:ilvl="0" w:tplc="28023268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B0CB3"/>
    <w:multiLevelType w:val="hybridMultilevel"/>
    <w:tmpl w:val="595E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511DC"/>
    <w:multiLevelType w:val="hybridMultilevel"/>
    <w:tmpl w:val="64DE1D9C"/>
    <w:lvl w:ilvl="0" w:tplc="37FE7F20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579F0"/>
    <w:multiLevelType w:val="hybridMultilevel"/>
    <w:tmpl w:val="5850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18C"/>
    <w:multiLevelType w:val="hybridMultilevel"/>
    <w:tmpl w:val="5EF0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3sTC1MLA0sTA3MLNU0lEKTi0uzszPAymwqAUAsU76EywAAAA="/>
  </w:docVars>
  <w:rsids>
    <w:rsidRoot w:val="004266D5"/>
    <w:rsid w:val="00004D6F"/>
    <w:rsid w:val="00061BD6"/>
    <w:rsid w:val="000B6939"/>
    <w:rsid w:val="000E0FD8"/>
    <w:rsid w:val="001071C3"/>
    <w:rsid w:val="00140C0E"/>
    <w:rsid w:val="00155255"/>
    <w:rsid w:val="00170569"/>
    <w:rsid w:val="00180491"/>
    <w:rsid w:val="001B1A4C"/>
    <w:rsid w:val="001C73A7"/>
    <w:rsid w:val="001D7DC5"/>
    <w:rsid w:val="001E0467"/>
    <w:rsid w:val="001F2787"/>
    <w:rsid w:val="002074F9"/>
    <w:rsid w:val="00246675"/>
    <w:rsid w:val="002664BF"/>
    <w:rsid w:val="002A1C9C"/>
    <w:rsid w:val="002A6FDA"/>
    <w:rsid w:val="002B2480"/>
    <w:rsid w:val="002F216D"/>
    <w:rsid w:val="00350C1F"/>
    <w:rsid w:val="00361221"/>
    <w:rsid w:val="0038362A"/>
    <w:rsid w:val="003B2F07"/>
    <w:rsid w:val="003D297B"/>
    <w:rsid w:val="003F6AF5"/>
    <w:rsid w:val="004266D5"/>
    <w:rsid w:val="00430204"/>
    <w:rsid w:val="00434BC7"/>
    <w:rsid w:val="00436C2A"/>
    <w:rsid w:val="00443D72"/>
    <w:rsid w:val="00464AEC"/>
    <w:rsid w:val="00476997"/>
    <w:rsid w:val="00476A2F"/>
    <w:rsid w:val="0047770C"/>
    <w:rsid w:val="00496D83"/>
    <w:rsid w:val="004B76FF"/>
    <w:rsid w:val="004C1AAB"/>
    <w:rsid w:val="004D42BB"/>
    <w:rsid w:val="004D72FE"/>
    <w:rsid w:val="004F2060"/>
    <w:rsid w:val="00527B5C"/>
    <w:rsid w:val="00527B80"/>
    <w:rsid w:val="0053679B"/>
    <w:rsid w:val="00540BEA"/>
    <w:rsid w:val="00557F75"/>
    <w:rsid w:val="00562FD3"/>
    <w:rsid w:val="00563EE2"/>
    <w:rsid w:val="00574A78"/>
    <w:rsid w:val="005A6D89"/>
    <w:rsid w:val="0063055E"/>
    <w:rsid w:val="00690D31"/>
    <w:rsid w:val="006B1AD9"/>
    <w:rsid w:val="006F2694"/>
    <w:rsid w:val="007411DF"/>
    <w:rsid w:val="00744B77"/>
    <w:rsid w:val="00771456"/>
    <w:rsid w:val="0077717D"/>
    <w:rsid w:val="007801C8"/>
    <w:rsid w:val="00781C2B"/>
    <w:rsid w:val="008013ED"/>
    <w:rsid w:val="00842848"/>
    <w:rsid w:val="0084373F"/>
    <w:rsid w:val="00844E80"/>
    <w:rsid w:val="00857CFB"/>
    <w:rsid w:val="008C56ED"/>
    <w:rsid w:val="008D414E"/>
    <w:rsid w:val="008E589B"/>
    <w:rsid w:val="0090369F"/>
    <w:rsid w:val="00926DE7"/>
    <w:rsid w:val="00927B59"/>
    <w:rsid w:val="009324B2"/>
    <w:rsid w:val="00950AAE"/>
    <w:rsid w:val="00952BF6"/>
    <w:rsid w:val="00954FCF"/>
    <w:rsid w:val="00983E48"/>
    <w:rsid w:val="009857DD"/>
    <w:rsid w:val="00994C0F"/>
    <w:rsid w:val="009B2260"/>
    <w:rsid w:val="009E0447"/>
    <w:rsid w:val="009F19E3"/>
    <w:rsid w:val="009F7A00"/>
    <w:rsid w:val="00A007D7"/>
    <w:rsid w:val="00AA2D82"/>
    <w:rsid w:val="00AA44D2"/>
    <w:rsid w:val="00AE3E63"/>
    <w:rsid w:val="00AF26B6"/>
    <w:rsid w:val="00B1183D"/>
    <w:rsid w:val="00B120F4"/>
    <w:rsid w:val="00B2542D"/>
    <w:rsid w:val="00B36BC4"/>
    <w:rsid w:val="00B6236C"/>
    <w:rsid w:val="00B64B34"/>
    <w:rsid w:val="00B9048C"/>
    <w:rsid w:val="00BB0030"/>
    <w:rsid w:val="00BD5139"/>
    <w:rsid w:val="00BE690B"/>
    <w:rsid w:val="00C27AFD"/>
    <w:rsid w:val="00C6291B"/>
    <w:rsid w:val="00C94BEB"/>
    <w:rsid w:val="00D1263A"/>
    <w:rsid w:val="00D37C08"/>
    <w:rsid w:val="00D46948"/>
    <w:rsid w:val="00D676C1"/>
    <w:rsid w:val="00D70ECF"/>
    <w:rsid w:val="00DB7394"/>
    <w:rsid w:val="00E73408"/>
    <w:rsid w:val="00E74111"/>
    <w:rsid w:val="00E90A27"/>
    <w:rsid w:val="00EF10DF"/>
    <w:rsid w:val="00F01823"/>
    <w:rsid w:val="00F15879"/>
    <w:rsid w:val="00F24950"/>
    <w:rsid w:val="00F26178"/>
    <w:rsid w:val="00F93887"/>
    <w:rsid w:val="00FC3E2E"/>
    <w:rsid w:val="00FE4E18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005DBF"/>
  <w15:chartTrackingRefBased/>
  <w15:docId w15:val="{816DAAF9-B0A6-4B4B-9450-0F985E56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sid w:val="00430204"/>
    <w:rPr>
      <w:color w:val="0563C1"/>
      <w:u w:val="single"/>
    </w:rPr>
  </w:style>
  <w:style w:type="paragraph" w:styleId="NoSpacing">
    <w:name w:val="No Spacing"/>
    <w:uiPriority w:val="1"/>
    <w:qFormat/>
    <w:rsid w:val="00954FC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968</TotalTime>
  <Pages>16</Pages>
  <Words>2881</Words>
  <Characters>16427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19270</CharactersWithSpaces>
  <SharedDoc>false</SharedDoc>
  <HLinks>
    <vt:vector size="36" baseType="variant">
      <vt:variant>
        <vt:i4>2097235</vt:i4>
      </vt:variant>
      <vt:variant>
        <vt:i4>15</vt:i4>
      </vt:variant>
      <vt:variant>
        <vt:i4>0</vt:i4>
      </vt:variant>
      <vt:variant>
        <vt:i4>5</vt:i4>
      </vt:variant>
      <vt:variant>
        <vt:lpwstr>mailto:1000379@daffodil.ac</vt:lpwstr>
      </vt:variant>
      <vt:variant>
        <vt:lpwstr/>
      </vt:variant>
      <vt:variant>
        <vt:i4>2097235</vt:i4>
      </vt:variant>
      <vt:variant>
        <vt:i4>12</vt:i4>
      </vt:variant>
      <vt:variant>
        <vt:i4>0</vt:i4>
      </vt:variant>
      <vt:variant>
        <vt:i4>5</vt:i4>
      </vt:variant>
      <vt:variant>
        <vt:lpwstr>mailto:1000379@daffodil.ac</vt:lpwstr>
      </vt:variant>
      <vt:variant>
        <vt:lpwstr/>
      </vt:variant>
      <vt:variant>
        <vt:i4>2097235</vt:i4>
      </vt:variant>
      <vt:variant>
        <vt:i4>9</vt:i4>
      </vt:variant>
      <vt:variant>
        <vt:i4>0</vt:i4>
      </vt:variant>
      <vt:variant>
        <vt:i4>5</vt:i4>
      </vt:variant>
      <vt:variant>
        <vt:lpwstr>mailto:1000379@daffodil.ac</vt:lpwstr>
      </vt:variant>
      <vt:variant>
        <vt:lpwstr/>
      </vt:variant>
      <vt:variant>
        <vt:i4>2097235</vt:i4>
      </vt:variant>
      <vt:variant>
        <vt:i4>6</vt:i4>
      </vt:variant>
      <vt:variant>
        <vt:i4>0</vt:i4>
      </vt:variant>
      <vt:variant>
        <vt:i4>5</vt:i4>
      </vt:variant>
      <vt:variant>
        <vt:lpwstr>mailto:1000379@daffodil.ac</vt:lpwstr>
      </vt:variant>
      <vt:variant>
        <vt:lpwstr/>
      </vt:variant>
      <vt:variant>
        <vt:i4>2097235</vt:i4>
      </vt:variant>
      <vt:variant>
        <vt:i4>3</vt:i4>
      </vt:variant>
      <vt:variant>
        <vt:i4>0</vt:i4>
      </vt:variant>
      <vt:variant>
        <vt:i4>5</vt:i4>
      </vt:variant>
      <vt:variant>
        <vt:lpwstr>mailto:1000379@daffodil.ac</vt:lpwstr>
      </vt:variant>
      <vt:variant>
        <vt:lpwstr/>
      </vt:variant>
      <vt:variant>
        <vt:i4>2097235</vt:i4>
      </vt:variant>
      <vt:variant>
        <vt:i4>0</vt:i4>
      </vt:variant>
      <vt:variant>
        <vt:i4>0</vt:i4>
      </vt:variant>
      <vt:variant>
        <vt:i4>5</vt:i4>
      </vt:variant>
      <vt:variant>
        <vt:lpwstr>mailto:1000379@daffodil.ac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ATIQUL ISLAM</cp:lastModifiedBy>
  <cp:revision>31</cp:revision>
  <cp:lastPrinted>2007-02-07T03:13:00Z</cp:lastPrinted>
  <dcterms:created xsi:type="dcterms:W3CDTF">2020-10-09T22:26:00Z</dcterms:created>
  <dcterms:modified xsi:type="dcterms:W3CDTF">2020-11-02T15:41:00Z</dcterms:modified>
  <cp:category>Rev 1.1;last template edit 3-5-05 gje</cp:category>
</cp:coreProperties>
</file>